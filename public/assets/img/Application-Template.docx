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F622BC" w:rsidRDefault="00F622BC" w:rsidP="00F622BC" w:rsidRPr="00246DAE">
      <w:pPr>
        <w:pStyle w:val="Heading1"/>
        <w:rPr>
          <w:color w:val="5CBDB1"/>
          <w:sz w:val="48"/>
          <w:szCs w:val="40"/>
        </w:rPr>
      </w:pPr>
      <w:r w:rsidRPr="00246DAE">
        <w:rPr>
          <w:color w:val="5CBDB1"/>
          <w:sz w:val="48"/>
          <w:szCs w:val="40"/>
        </w:rPr>
        <w:t>Application for Employment</w:t>
      </w:r>
    </w:p>
    <w:p w:rsidR="00F622BC" w:rsidRDefault="00F622BC" w:rsidP="00F622BC">
      <w:pPr>
        <w:rPr>
          <w:color w:val="5CBDB1"/>
          <w:sz w:val="40"/>
          <w:szCs w:val="40"/>
        </w:rPr>
      </w:pPr>
      <w:r w:rsidRPr="00B5625D">
        <w:t>This information will be treated as confidential and not processed in any matter incompatible with those purposes.</w:t>
      </w:r>
    </w:p>
    <w:p w:rsidR="00F622BC" w:rsidRDefault="00F622BC" w:rsidP="00F622BC">
      <w:pPr>
        <w:rPr>
          <w:b/>
        </w:rPr>
      </w:pPr>
      <w:r w:rsidRPr="00843958">
        <w:rPr>
          <w:b/>
        </w:rPr>
        <w:t>Please do not attach a CV, as this will not be considered</w:t>
      </w:r>
      <w:r>
        <w:rPr>
          <w:b/>
        </w:rPr>
        <w:t xml:space="preserve">. </w:t>
      </w:r>
    </w:p>
    <w:p w:rsidR="00F622BC" w:rsidRDefault="00F622BC" w:rsidP="00F622BC" w:rsidRPr="00843958">
      <w:pPr>
        <w:rPr>
          <w:b/>
        </w:rPr>
      </w:pPr>
    </w:p>
    <w:p w:rsidR="00F622BC" w:rsidRDefault="00F622BC" w:rsidP="00F622BC">
      <w:r>
        <w:rPr>
          <w:color w:val="5CBDB1"/>
          <w:sz w:val="40"/>
          <w:szCs w:val="40"/>
        </w:rPr>
        <w:t>Personal Details</w:t>
      </w:r>
    </w:p>
    <w:tbl>
      <w:tblPr>
        <w:tblW w:w="0" w:type="auto"/>
        <w:tblInd w:w="72" w:type="dxa"/>
        <w:tblStyle w:val="TableGrid"/>
        <w:tblLook w:firstRow="1" w:lastRow="0" w:firstColumn="1" w:lastColumn="0" w:noHBand="0" w:noVBand="1"/>
      </w:tblPr>
      <w:tblGrid>
        <w:gridCol w:w="2338"/>
        <w:gridCol w:w="2734"/>
        <w:gridCol w:w="1281"/>
        <w:gridCol w:w="3749"/>
      </w:tblGrid>
      <w:tr w:rsidR="00F622BC" w:rsidTr="00C056B2">
        <w:tc>
          <w:tcPr>
            <w:gridSpan w:val="4"/>
            <w:tcBorders>
              <w:top w:val="single" w:sz="12" w:color="auto" w:space="0"/>
              <w:left w:val="single" w:sz="12" w:color="auto" w:space="0"/>
              <w:right w:val="single" w:sz="12" w:color="auto" w:space="0"/>
            </w:tcBorders>
            <w:tcW w:w="10718" w:type="dxa"/>
          </w:tcPr>
          <w:p w:rsidR="00F622BC" w:rsidRDefault="00F622BC" w:rsidP="00C056B2">
            <w:r>
              <w:t>Position Applied for: Student Centres Receptionist</w:t>
            </w:r>
          </w:p>
        </w:tc>
      </w:tr>
      <w:tr w:rsidR="00F622BC" w:rsidTr="00C056B2">
        <w:tc>
          <w:tcPr>
            <w:tcBorders>
              <w:left w:val="single" w:sz="12" w:color="auto" w:space="0"/>
            </w:tcBorders>
            <w:tcW w:w="2475" w:type="dxa"/>
          </w:tcPr>
          <w:p w:rsidR="00F622BC" w:rsidRDefault="00F622BC" w:rsidP="00C056B2">
            <w:r>
              <w:t>Title: Mr</w:t>
            </w:r>
          </w:p>
          <w:p w:rsidR="007B4D52" w:rsidRDefault="007B4D52" w:rsidP="00C056B2"/>
        </w:tc>
        <w:tc>
          <w:tcPr>
            <w:gridSpan w:val="2"/>
            <w:tcW w:w="4252" w:type="dxa"/>
          </w:tcPr>
          <w:p w:rsidR="00F622BC" w:rsidRDefault="00F622BC" w:rsidP="00C056B2">
            <w:r>
              <w:t>Surname: Ania Hernandez</w:t>
            </w:r>
          </w:p>
        </w:tc>
        <w:tc>
          <w:tcPr>
            <w:tcBorders>
              <w:right w:val="single" w:sz="12" w:color="auto" w:space="0"/>
            </w:tcBorders>
            <w:tcW w:w="3991" w:type="dxa"/>
          </w:tcPr>
          <w:p w:rsidR="00F622BC" w:rsidRDefault="00F622BC" w:rsidP="00C056B2">
            <w:r>
              <w:t>First Name: Fernando Javier</w:t>
            </w:r>
          </w:p>
        </w:tc>
      </w:tr>
      <w:tr w:rsidR="00F622BC" w:rsidTr="00C056B2">
        <w:tc>
          <w:tcPr>
            <w:gridSpan w:val="4"/>
            <w:tcBorders>
              <w:left w:val="single" w:sz="12" w:color="auto" w:space="0"/>
              <w:right w:val="single" w:sz="12" w:color="auto" w:space="0"/>
            </w:tcBorders>
            <w:tcW w:w="10718" w:type="dxa"/>
          </w:tcPr>
          <w:p w:rsidR="00F622BC" w:rsidRDefault="00F622BC" w:rsidP="00C056B2">
            <w:r>
              <w:t>Address: B201J, North Lodge, Lebus Street, Tottenham hale, London</w:t>
            </w:r>
          </w:p>
          <w:p w:rsidR="00F622BC" w:rsidRDefault="00F622BC" w:rsidP="00C056B2"/>
          <w:p w:rsidR="007B4D52" w:rsidRDefault="007B4D52" w:rsidP="00C056B2"/>
          <w:p w:rsidR="007B4D52" w:rsidRDefault="007B4D52" w:rsidP="00C056B2"/>
        </w:tc>
      </w:tr>
      <w:tr w:rsidR="00F622BC" w:rsidTr="00C056B2">
        <w:tc>
          <w:tcPr>
            <w:gridSpan w:val="2"/>
            <w:tcBorders>
              <w:left w:val="single" w:sz="12" w:color="auto" w:space="0"/>
            </w:tcBorders>
            <w:tcW w:w="5359" w:type="dxa"/>
          </w:tcPr>
          <w:p w:rsidR="00F622BC" w:rsidRDefault="00F622BC" w:rsidP="00C056B2">
            <w:r>
              <w:t>Telephone Number:</w:t>
            </w:r>
          </w:p>
          <w:p w:rsidR="007B4D52" w:rsidRDefault="007B4D52" w:rsidP="00C056B2"/>
        </w:tc>
        <w:tc>
          <w:tcPr>
            <w:gridSpan w:val="2"/>
            <w:tcBorders>
              <w:right w:val="single" w:sz="12" w:color="auto" w:space="0"/>
            </w:tcBorders>
            <w:tcW w:w="5359" w:type="dxa"/>
          </w:tcPr>
          <w:p w:rsidR="00F622BC" w:rsidRDefault="00F622BC" w:rsidP="00C056B2">
            <w:r>
              <w:t>Mobile: 07983553468</w:t>
            </w:r>
          </w:p>
        </w:tc>
      </w:tr>
      <w:tr w:rsidR="00F622BC" w:rsidTr="00C056B2">
        <w:tc>
          <w:tcPr>
            <w:gridSpan w:val="4"/>
            <w:tcBorders>
              <w:bottom w:val="single" w:sz="12" w:color="auto" w:space="0"/>
              <w:left w:val="single" w:sz="12" w:color="auto" w:space="0"/>
              <w:right w:val="single" w:sz="12" w:color="auto" w:space="0"/>
            </w:tcBorders>
            <w:tcW w:w="10718" w:type="dxa"/>
          </w:tcPr>
          <w:p w:rsidR="00F622BC" w:rsidRDefault="00F622BC" w:rsidP="00C056B2">
            <w:r w:rsidRPr="00246DAE">
              <w:t>Email: javierania21@gmail.com</w:t>
            </w:r>
          </w:p>
          <w:p w:rsidR="007B4D52" w:rsidRDefault="007B4D52" w:rsidP="00C056B2"/>
        </w:tc>
      </w:tr>
    </w:tbl>
    <w:p w:rsidR="007B4D52" w:rsidRDefault="007B4D52" w:rsidP="00F622BC">
      <w:pPr>
        <w:rPr>
          <w:color w:val="5CBDB1"/>
          <w:sz w:val="40"/>
          <w:szCs w:val="40"/>
        </w:rPr>
      </w:pPr>
    </w:p>
    <w:p w:rsidR="007B4D52" w:rsidRDefault="007B4D52" w:rsidP="00F622BC">
      <w:pPr>
        <w:rPr>
          <w:color w:val="5CBDB1"/>
          <w:sz w:val="40"/>
          <w:szCs w:val="40"/>
        </w:rPr>
      </w:pPr>
    </w:p>
    <w:p w:rsidR="00F622BC" w:rsidRDefault="00F622BC" w:rsidP="00F622BC">
      <w:pPr>
        <w:rPr>
          <w:color w:val="5CBDB1"/>
          <w:sz w:val="40"/>
          <w:szCs w:val="40"/>
        </w:rPr>
      </w:pPr>
      <w:r>
        <w:rPr>
          <w:color w:val="5CBDB1"/>
          <w:sz w:val="40"/>
          <w:szCs w:val="40"/>
        </w:rPr>
        <w:t>Declaration</w:t>
      </w:r>
    </w:p>
    <w:tbl>
      <w:tblPr>
        <w:tblW w:w="0" w:type="auto"/>
        <w:tblInd w:w="72" w:type="dxa"/>
        <w:tblStyle w:val="TableGrid"/>
        <w:tblLook w:firstRow="1" w:lastRow="0" w:firstColumn="1" w:lastColumn="0" w:noHBand="0" w:noVBand="1"/>
      </w:tblPr>
      <w:tblGrid>
        <w:gridCol w:w="1311"/>
        <w:gridCol w:w="5979"/>
        <w:gridCol w:w="2812"/>
      </w:tblGrid>
      <w:tr w:rsidR="00F622BC" w:rsidTr="00C056B2">
        <w:tc>
          <w:tcPr>
            <w:gridSpan w:val="3"/>
            <w:tcBorders>
              <w:top w:val="single" w:sz="12" w:color="auto" w:space="0"/>
              <w:left w:val="single" w:sz="12" w:color="auto" w:space="0"/>
              <w:right w:val="single" w:sz="12" w:color="auto" w:space="0"/>
            </w:tcBorders>
            <w:tcW w:w="10698" w:type="dxa"/>
          </w:tcPr>
          <w:p w:rsidR="007B4D52" w:rsidRDefault="007B4D52" w:rsidP="00C056B2"/>
          <w:p w:rsidR="00F622BC" w:rsidRDefault="00F622BC" w:rsidP="00C056B2">
            <w:r>
              <w:t xml:space="preserve">I confirm that to the best of my knowledge the information given on this form is correct. </w:t>
            </w:r>
          </w:p>
          <w:p w:rsidR="007B4D52" w:rsidRDefault="007B4D52" w:rsidP="00C056B2"/>
        </w:tc>
      </w:tr>
      <w:tr w:rsidR="00F622BC" w:rsidTr="00C056B2">
        <w:tc>
          <w:tcPr>
            <w:tcBorders>
              <w:left w:val="single" w:sz="12" w:color="auto" w:space="0"/>
              <w:right w:val="single" w:sz="4" w:color="auto" w:space="0"/>
            </w:tcBorders>
            <w:tcW w:w="1212" w:type="dxa"/>
          </w:tcPr>
          <w:p w:rsidR="00F622BC" w:rsidRDefault="00F622BC" w:rsidP="00C056B2">
            <w:r>
              <w:t>Signature:</w:t>
            </w:r>
          </w:p>
        </w:tc>
        <w:tc>
          <w:tcPr>
            <w:tcBorders>
              <w:left w:val="single" w:sz="4" w:color="auto" w:space="0"/>
            </w:tcBorders>
            <w:tcW w:w="6493" w:type="dxa"/>
          </w:tcPr>
          <w:p w:rsidR="00F622BC" w:rsidRDefault="00F622BC" w:rsidP="00C056B2"/>
          <w:p w:rsidR="007B4D52" w:rsidRDefault="007B4D52" w:rsidP="00C056B2"/>
        </w:tc>
        <w:tc>
          <w:tcPr>
            <w:tcBorders>
              <w:right w:val="single" w:sz="12" w:color="auto" w:space="0"/>
            </w:tcBorders>
            <w:tcW w:w="2993" w:type="dxa"/>
          </w:tcPr>
          <w:p w:rsidR="00F622BC" w:rsidRDefault="00F622BC" w:rsidP="00C056B2">
            <w:r>
              <w:t>Date:</w:t>
            </w:r>
          </w:p>
        </w:tc>
      </w:tr>
      <w:tr w:rsidR="00F622BC" w:rsidTr="00C056B2">
        <w:trPr>
          <w:trHeight w:val="869"/>
        </w:trPr>
        <w:tc>
          <w:tcPr>
            <w:gridSpan w:val="3"/>
            <w:tcBorders>
              <w:left w:val="single" w:sz="12" w:color="auto" w:space="0"/>
              <w:right w:val="single" w:sz="12" w:color="auto" w:space="0"/>
            </w:tcBorders>
            <w:tcW w:w="10698" w:type="dxa"/>
          </w:tcPr>
          <w:p w:rsidR="007B4D52" w:rsidRDefault="007B4D52" w:rsidP="00C056B2"/>
          <w:p w:rsidR="00F622BC" w:rsidRDefault="00F622BC" w:rsidP="00C056B2">
            <w:r>
              <w:t>Please note that we reserve the right to terminate your employment if any of the information on this form is found to have been deliberately falsified.</w:t>
            </w:r>
          </w:p>
          <w:p w:rsidR="007B4D52" w:rsidRDefault="007B4D52" w:rsidP="00C056B2"/>
        </w:tc>
      </w:tr>
      <w:tr w:rsidR="00F622BC" w:rsidTr="00C056B2">
        <w:trPr>
          <w:trHeight w:val="585"/>
        </w:trPr>
        <w:tc>
          <w:tcPr>
            <w:gridSpan w:val="3"/>
            <w:tcBorders>
              <w:bottom w:val="single" w:sz="12" w:color="auto" w:space="0"/>
              <w:left w:val="single" w:sz="12" w:color="auto" w:space="0"/>
              <w:right w:val="single" w:sz="12" w:color="auto" w:space="0"/>
            </w:tcBorders>
            <w:tcW w:w="10698" w:type="dxa"/>
          </w:tcPr>
          <w:p w:rsidR="007B4D52" w:rsidRDefault="007B4D52" w:rsidP="00C056B2"/>
          <w:p w:rsidR="00F622BC" w:rsidRDefault="00F622BC" w:rsidP="00C056B2">
            <w:r>
              <w:t>Please return your completed application form to one of the following:</w:t>
            </w:r>
          </w:p>
          <w:p w:rsidR="00F622BC" w:rsidRDefault="00F622BC" w:rsidP="00C056B2">
            <w:r>
              <w:t>Email: Recruitment@kclsu.org</w:t>
            </w:r>
          </w:p>
          <w:p w:rsidR="00F622BC" w:rsidRDefault="00F622BC" w:rsidP="00C056B2">
            <w:r>
              <w:t>Address: Recruitment, KCLSU, The Macadam Building, Surrey Street, London, WC2R 2NS</w:t>
            </w:r>
          </w:p>
          <w:p w:rsidR="00F622BC" w:rsidRDefault="00F622BC" w:rsidP="00C056B2">
            <w:pPr>
              <w:rPr>
                <w:b/>
              </w:rPr>
            </w:pPr>
            <w:r w:rsidRPr="00843958">
              <w:rPr>
                <w:b/>
              </w:rPr>
              <w:t xml:space="preserve">If you have emailed your application, you should receive an automatic email response to confirm receipt; if you do not receive this message please contact </w:t>
            </w:r>
            <w:hyperlink w:history="1" r:id="rId7">
              <w:r w:rsidRPr="00843958">
                <w:rPr>
                  <w:rStyle w:val="Hyperlink"/>
                  <w:b/>
                </w:rPr>
                <w:t>HR@kclsu.org</w:t>
              </w:r>
            </w:hyperlink>
            <w:r w:rsidRPr="00843958">
              <w:rPr>
                <w:b/>
              </w:rPr>
              <w:t xml:space="preserve">. </w:t>
            </w:r>
          </w:p>
          <w:p w:rsidR="007B4D52" w:rsidRDefault="007B4D52" w:rsidP="00C056B2" w:rsidRPr="00843958">
            <w:pPr>
              <w:rPr>
                <w:b/>
              </w:rPr>
            </w:pPr>
          </w:p>
        </w:tc>
      </w:tr>
    </w:tbl>
    <w:p w:rsidR="00F622BC" w:rsidRDefault="00F622BC" w:rsidP="00F622BC">
      <w:pPr>
        <w:rPr>
          <w:color w:val="5CBDB1"/>
          <w:sz w:val="40"/>
          <w:szCs w:val="40"/>
        </w:rPr>
      </w:pPr>
    </w:p>
    <w:p w:rsidR="00F622BC" w:rsidRDefault="00F622BC" w:rsidP="00F622BC">
      <w:pPr>
        <w:rPr>
          <w:color w:val="5CBDB1"/>
          <w:sz w:val="40"/>
          <w:szCs w:val="40"/>
        </w:rPr>
      </w:pPr>
    </w:p>
    <w:p w:rsidR="00F622BC" w:rsidRDefault="00F622BC" w:rsidP="00F622BC">
      <w:pPr>
        <w:rPr>
          <w:color w:val="5CBDB1"/>
          <w:sz w:val="40"/>
          <w:szCs w:val="40"/>
        </w:rPr>
      </w:pPr>
    </w:p>
    <w:p w:rsidR="00F622BC" w:rsidRDefault="00F622BC" w:rsidP="00F622BC">
      <w:pPr>
        <w:rPr>
          <w:color w:val="5CBDB1"/>
          <w:sz w:val="40"/>
          <w:szCs w:val="40"/>
        </w:rPr>
      </w:pPr>
    </w:p>
    <w:p w:rsidR="00F622BC" w:rsidRDefault="00F622BC" w:rsidP="00F622BC">
      <w:pPr>
        <w:rPr>
          <w:color w:val="5CBDB1"/>
          <w:sz w:val="40"/>
          <w:szCs w:val="40"/>
        </w:rPr>
      </w:pPr>
    </w:p>
    <w:p w:rsidR="007B4D52" w:rsidRDefault="007B4D52" w:rsidP="00F622BC">
      <w:pPr>
        <w:rPr>
          <w:color w:val="5CBDB1"/>
          <w:sz w:val="40"/>
          <w:szCs w:val="40"/>
        </w:rPr>
      </w:pPr>
    </w:p>
    <w:p w:rsidR="007B4D52" w:rsidRDefault="007B4D52" w:rsidP="00F622BC">
      <w:pPr>
        <w:rPr>
          <w:color w:val="5CBDB1"/>
          <w:sz w:val="40"/>
          <w:szCs w:val="40"/>
        </w:rPr>
      </w:pPr>
    </w:p>
    <w:p w:rsidR="007B4D52" w:rsidRDefault="007B4D52" w:rsidP="00F622BC">
      <w:pPr>
        <w:rPr>
          <w:color w:val="5CBDB1"/>
          <w:sz w:val="40"/>
          <w:szCs w:val="40"/>
        </w:rPr>
      </w:pPr>
    </w:p>
    <w:p w:rsidR="00F622BC" w:rsidRDefault="00F622BC" w:rsidP="00F622BC">
      <w:pPr>
        <w:rPr>
          <w:color w:val="5CBDB1"/>
          <w:sz w:val="40"/>
          <w:szCs w:val="40"/>
        </w:rPr>
      </w:pPr>
      <w:r>
        <w:rPr>
          <w:color w:val="5CBDB1"/>
          <w:sz w:val="40"/>
          <w:szCs w:val="40"/>
        </w:rPr>
        <w:t>Qualifications</w:t>
        <w:lastRenderedPageBreak/>
      </w:r>
    </w:p>
    <w:p w:rsidR="00F622BC" w:rsidRDefault="00F622BC" w:rsidP="00F622BC">
      <w:pPr>
        <w:rPr>
          <w:color w:val="5CBDB1"/>
          <w:sz w:val="40"/>
          <w:szCs w:val="40"/>
        </w:rPr>
      </w:pPr>
      <w:r w:rsidRPr="00246DAE">
        <w:rPr>
          <w:rStyle w:val="Heading2Char"/>
        </w:rPr>
        <w:t>(Academic and/or professional) or courses currently being studied</w:t>
      </w:r>
      <w:r>
        <w:rPr>
          <w:color w:val="5CBDB1"/>
          <w:sz w:val="40"/>
          <w:szCs w:val="40"/>
        </w:rPr>
        <w:t xml:space="preserve"> </w:t>
      </w:r>
    </w:p>
    <w:tbl>
      <w:tblPr>
        <w:tblW w:w="10767" w:type="dxa"/>
        <w:tblBorders>
          <w:top w:val="single" w:sz="12" w:color="auto" w:space="0"/>
          <w:bottom w:val="single" w:sz="12" w:color="auto" w:space="0"/>
          <w:left w:val="single" w:sz="12" w:color="auto" w:space="0"/>
          <w:right w:val="single" w:sz="12" w:color="auto" w:space="0"/>
        </w:tblBorders>
        <w:tblInd w:w="72" w:type="dxa"/>
        <w:tblStyle w:val="TableGrid"/>
        <w:tblLook w:firstRow="1" w:lastRow="0" w:firstColumn="1" w:lastColumn="0" w:noHBand="0" w:noVBand="1"/>
      </w:tblPr>
      <w:tblGrid>
        <w:gridCol w:w="2871"/>
        <w:gridCol w:w="1418"/>
        <w:gridCol w:w="1417"/>
        <w:gridCol w:w="2410"/>
        <w:gridCol w:w="2651"/>
      </w:tblGrid>
      <w:tr w:rsidR="00F622BC" w:rsidTr="007B4D52">
        <w:trPr>
          <w:trHeight w:val="182"/>
        </w:trPr>
        <w:tc>
          <w:tcPr>
            <w:tcW w:w="2871" w:type="dxa"/>
          </w:tcPr>
          <w:p w:rsidR="00F622BC" w:rsidRDefault="00F622BC" w:rsidP="00C056B2">
            <w:r>
              <w:t>Place of Education</w:t>
            </w:r>
          </w:p>
        </w:tc>
        <w:tc>
          <w:tcPr>
            <w:tcW w:w="1418" w:type="dxa"/>
          </w:tcPr>
          <w:p w:rsidR="00F622BC" w:rsidRDefault="00F622BC" w:rsidP="00C056B2">
            <w:r>
              <w:t>From</w:t>
            </w:r>
          </w:p>
        </w:tc>
        <w:tc>
          <w:tcPr>
            <w:tcW w:w="1417" w:type="dxa"/>
          </w:tcPr>
          <w:p w:rsidR="00F622BC" w:rsidRDefault="00F622BC" w:rsidP="00C056B2">
            <w:r>
              <w:t>To</w:t>
            </w:r>
          </w:p>
        </w:tc>
        <w:tc>
          <w:tcPr>
            <w:tcW w:w="2410" w:type="dxa"/>
          </w:tcPr>
          <w:p w:rsidR="00F622BC" w:rsidRDefault="00F622BC" w:rsidP="00C056B2">
            <w:r>
              <w:t>Subject/Course</w:t>
            </w:r>
          </w:p>
        </w:tc>
        <w:tc>
          <w:tcPr>
            <w:tcW w:w="2651" w:type="dxa"/>
          </w:tcPr>
          <w:p w:rsidR="00F622BC" w:rsidRDefault="00F622BC" w:rsidP="00C056B2">
            <w:r w:rsidRPr="00246DAE">
              <w:t>Qualifications gained / Level of achievement</w:t>
            </w:r>
          </w:p>
        </w:tc>
      </w:tr>
      <w:tr w:rsidR="00F622BC" w:rsidTr="007B4D52">
        <w:trPr>
          <w:trHeight w:val="1277"/>
        </w:trPr>
        <w:tc>
          <w:tcPr>
            <w:tcW w:w="2871" w:type="dxa"/>
          </w:tcPr>
          <w:p w:rsidR="00F622BC" w:rsidRDefault="00F622BC" w:rsidP="00C056B2"/>
        </w:tc>
        <w:tc>
          <w:tcPr>
            <w:tcW w:w="1418" w:type="dxa"/>
          </w:tcPr>
          <w:p w:rsidR="00F622BC" w:rsidRDefault="00F622BC" w:rsidP="00C056B2"/>
        </w:tc>
        <w:tc>
          <w:tcPr>
            <w:tcW w:w="1417" w:type="dxa"/>
          </w:tcPr>
          <w:p w:rsidR="00F622BC" w:rsidRDefault="00F622BC" w:rsidP="00C056B2"/>
        </w:tc>
        <w:tc>
          <w:tcPr>
            <w:tcW w:w="2410" w:type="dxa"/>
          </w:tcPr>
          <w:p w:rsidR="00F622BC" w:rsidRDefault="00F622BC" w:rsidP="00C056B2"/>
        </w:tc>
        <w:tc>
          <w:tcPr>
            <w:tcW w:w="2651" w:type="dxa"/>
          </w:tcPr>
          <w:p w:rsidR="00F622BC" w:rsidRDefault="00F622BC" w:rsidP="00C056B2"/>
        </w:tc>
      </w:tr>
      <w:tr w:rsidR="00F622BC" w:rsidTr="007B4D52">
        <w:trPr>
          <w:trHeight w:val="1277"/>
        </w:trPr>
        <w:tc>
          <w:tcPr>
            <w:tcW w:w="2871" w:type="dxa"/>
          </w:tcPr>
          <w:p w:rsidR="00F622BC" w:rsidRDefault="00F622BC" w:rsidP="00C056B2"/>
        </w:tc>
        <w:tc>
          <w:tcPr>
            <w:tcW w:w="1418" w:type="dxa"/>
          </w:tcPr>
          <w:p w:rsidR="00F622BC" w:rsidRDefault="00F622BC" w:rsidP="00C056B2"/>
        </w:tc>
        <w:tc>
          <w:tcPr>
            <w:tcW w:w="1417" w:type="dxa"/>
          </w:tcPr>
          <w:p w:rsidR="00F622BC" w:rsidRDefault="00F622BC" w:rsidP="00C056B2"/>
        </w:tc>
        <w:tc>
          <w:tcPr>
            <w:tcW w:w="2410" w:type="dxa"/>
          </w:tcPr>
          <w:p w:rsidR="00F622BC" w:rsidRDefault="00F622BC" w:rsidP="00C056B2"/>
        </w:tc>
        <w:tc>
          <w:tcPr>
            <w:tcW w:w="2651" w:type="dxa"/>
          </w:tcPr>
          <w:p w:rsidR="00F622BC" w:rsidRDefault="00F622BC" w:rsidP="00C056B2"/>
        </w:tc>
      </w:tr>
      <w:tr w:rsidR="00F622BC" w:rsidTr="007B4D52">
        <w:trPr>
          <w:trHeight w:val="1239"/>
        </w:trPr>
        <w:tc>
          <w:tcPr>
            <w:tcW w:w="2871" w:type="dxa"/>
          </w:tcPr>
          <w:p w:rsidR="00F622BC" w:rsidRDefault="00F622BC" w:rsidP="00C056B2"/>
        </w:tc>
        <w:tc>
          <w:tcPr>
            <w:tcW w:w="1418" w:type="dxa"/>
          </w:tcPr>
          <w:p w:rsidR="00F622BC" w:rsidRDefault="00F622BC" w:rsidP="00C056B2"/>
        </w:tc>
        <w:tc>
          <w:tcPr>
            <w:tcW w:w="1417" w:type="dxa"/>
          </w:tcPr>
          <w:p w:rsidR="00F622BC" w:rsidRDefault="00F622BC" w:rsidP="00C056B2"/>
        </w:tc>
        <w:tc>
          <w:tcPr>
            <w:tcW w:w="2410" w:type="dxa"/>
          </w:tcPr>
          <w:p w:rsidR="00F622BC" w:rsidRDefault="00F622BC" w:rsidP="00C056B2"/>
        </w:tc>
        <w:tc>
          <w:tcPr>
            <w:tcW w:w="2651" w:type="dxa"/>
          </w:tcPr>
          <w:p w:rsidR="00F622BC" w:rsidRDefault="00F622BC" w:rsidP="00C056B2"/>
        </w:tc>
      </w:tr>
      <w:tr w:rsidR="00F622BC" w:rsidTr="007B4D52">
        <w:trPr>
          <w:trHeight w:val="1239"/>
        </w:trPr>
        <w:tc>
          <w:tcPr>
            <w:tcW w:w="2871" w:type="dxa"/>
          </w:tcPr>
          <w:p w:rsidR="00F622BC" w:rsidRDefault="00F622BC" w:rsidP="00C056B2"/>
        </w:tc>
        <w:tc>
          <w:tcPr>
            <w:tcW w:w="1418" w:type="dxa"/>
          </w:tcPr>
          <w:p w:rsidR="00F622BC" w:rsidRDefault="00F622BC" w:rsidP="00C056B2"/>
        </w:tc>
        <w:tc>
          <w:tcPr>
            <w:tcW w:w="1417" w:type="dxa"/>
          </w:tcPr>
          <w:p w:rsidR="00F622BC" w:rsidRDefault="00F622BC" w:rsidP="00C056B2"/>
        </w:tc>
        <w:tc>
          <w:tcPr>
            <w:tcW w:w="2410" w:type="dxa"/>
          </w:tcPr>
          <w:p w:rsidR="00F622BC" w:rsidRDefault="00F622BC" w:rsidP="00C056B2"/>
        </w:tc>
        <w:tc>
          <w:tcPr>
            <w:tcW w:w="2651" w:type="dxa"/>
          </w:tcPr>
          <w:p w:rsidR="00F622BC" w:rsidRDefault="00F622BC" w:rsidP="00C056B2"/>
        </w:tc>
      </w:tr>
    </w:tbl>
    <w:p w:rsidR="007B4D52" w:rsidRDefault="007B4D52" w:rsidP="00F622BC">
      <w:pPr>
        <w:rPr>
          <w:color w:val="5CBDB1"/>
          <w:sz w:val="40"/>
          <w:szCs w:val="40"/>
        </w:rPr>
      </w:pPr>
    </w:p>
    <w:p w:rsidR="00F622BC" w:rsidRDefault="00F622BC" w:rsidP="00F622BC">
      <w:pPr>
        <w:rPr>
          <w:color w:val="5CBDB1"/>
          <w:sz w:val="40"/>
          <w:szCs w:val="40"/>
        </w:rPr>
      </w:pPr>
      <w:r>
        <w:rPr>
          <w:color w:val="5CBDB1"/>
          <w:sz w:val="40"/>
          <w:szCs w:val="40"/>
        </w:rPr>
        <w:t xml:space="preserve">Other Training/Education – </w:t>
      </w:r>
      <w:r w:rsidRPr="00843958">
        <w:t>include any short courses you have undertaken e.g. company training courses etc.</w:t>
      </w:r>
      <w:r>
        <w:rPr>
          <w:color w:val="5CBDB1"/>
          <w:sz w:val="40"/>
          <w:szCs w:val="40"/>
        </w:rPr>
        <w:t xml:space="preserve"> </w:t>
      </w:r>
    </w:p>
    <w:tbl>
      <w:tblPr>
        <w:tblW w:w="10777" w:type="dxa"/>
        <w:tblBorders>
          <w:top w:val="single" w:sz="12" w:color="auto" w:space="0"/>
          <w:bottom w:val="single" w:sz="12" w:color="auto" w:space="0"/>
          <w:left w:val="single" w:sz="12" w:color="auto" w:space="0"/>
          <w:right w:val="single" w:sz="12" w:color="auto" w:space="0"/>
        </w:tblBorders>
        <w:tblInd w:w="72" w:type="dxa"/>
        <w:tblStyle w:val="TableGrid"/>
        <w:tblLook w:firstRow="1" w:lastRow="0" w:firstColumn="1" w:lastColumn="0" w:noHBand="0" w:noVBand="1"/>
      </w:tblPr>
      <w:tblGrid>
        <w:gridCol w:w="3722"/>
        <w:gridCol w:w="2187"/>
        <w:gridCol w:w="4868"/>
      </w:tblGrid>
      <w:tr w:rsidR="00F622BC" w:rsidTr="007B4D52">
        <w:trPr>
          <w:trHeight w:val="96"/>
        </w:trPr>
        <w:tc>
          <w:tcPr>
            <w:tcW w:w="3722" w:type="dxa"/>
          </w:tcPr>
          <w:p w:rsidR="00F622BC" w:rsidRDefault="00F622BC" w:rsidP="00C056B2">
            <w:r>
              <w:t>Name of Course</w:t>
            </w:r>
          </w:p>
        </w:tc>
        <w:tc>
          <w:tcPr>
            <w:tcW w:w="2187" w:type="dxa"/>
          </w:tcPr>
          <w:p w:rsidR="00F622BC" w:rsidRDefault="00F622BC" w:rsidP="00C056B2">
            <w:r>
              <w:t>Length of Course</w:t>
            </w:r>
          </w:p>
        </w:tc>
        <w:tc>
          <w:tcPr>
            <w:tcW w:w="4868" w:type="dxa"/>
          </w:tcPr>
          <w:p w:rsidR="00F622BC" w:rsidRDefault="00F622BC" w:rsidP="00C056B2">
            <w:r>
              <w:t xml:space="preserve">Details </w:t>
            </w:r>
          </w:p>
        </w:tc>
      </w:tr>
      <w:tr w:rsidR="00F622BC" w:rsidTr="007B4D52">
        <w:trPr>
          <w:trHeight w:val="861"/>
        </w:trPr>
        <w:tc>
          <w:tcPr>
            <w:tcW w:w="3722" w:type="dxa"/>
          </w:tcPr>
          <w:p w:rsidR="00F622BC" w:rsidRDefault="00F622BC" w:rsidP="00C056B2"/>
        </w:tc>
        <w:tc>
          <w:tcPr>
            <w:tcW w:w="2187" w:type="dxa"/>
          </w:tcPr>
          <w:p w:rsidR="00F622BC" w:rsidRDefault="00F622BC" w:rsidP="00C056B2"/>
        </w:tc>
        <w:tc>
          <w:tcPr>
            <w:tcW w:w="4868" w:type="dxa"/>
          </w:tcPr>
          <w:p w:rsidR="00F622BC" w:rsidRDefault="00F622BC" w:rsidP="00C056B2"/>
        </w:tc>
      </w:tr>
      <w:tr w:rsidR="00F622BC" w:rsidTr="007B4D52">
        <w:trPr>
          <w:trHeight w:val="887"/>
        </w:trPr>
        <w:tc>
          <w:tcPr>
            <w:tcW w:w="3722" w:type="dxa"/>
          </w:tcPr>
          <w:p w:rsidR="00F622BC" w:rsidRDefault="00F622BC" w:rsidP="00C056B2"/>
        </w:tc>
        <w:tc>
          <w:tcPr>
            <w:tcW w:w="2187" w:type="dxa"/>
          </w:tcPr>
          <w:p w:rsidR="00F622BC" w:rsidRDefault="00F622BC" w:rsidP="00C056B2"/>
        </w:tc>
        <w:tc>
          <w:tcPr>
            <w:tcW w:w="4868" w:type="dxa"/>
          </w:tcPr>
          <w:p w:rsidR="00F622BC" w:rsidRDefault="00F622BC" w:rsidP="00C056B2"/>
        </w:tc>
      </w:tr>
      <w:tr w:rsidR="00F622BC" w:rsidTr="007B4D52">
        <w:trPr>
          <w:trHeight w:val="861"/>
        </w:trPr>
        <w:tc>
          <w:tcPr>
            <w:tcW w:w="3722" w:type="dxa"/>
          </w:tcPr>
          <w:p w:rsidR="00F622BC" w:rsidRDefault="00F622BC" w:rsidP="00C056B2"/>
        </w:tc>
        <w:tc>
          <w:tcPr>
            <w:tcW w:w="2187" w:type="dxa"/>
          </w:tcPr>
          <w:p w:rsidR="00F622BC" w:rsidRDefault="00F622BC" w:rsidP="00C056B2"/>
        </w:tc>
        <w:tc>
          <w:tcPr>
            <w:tcW w:w="4868" w:type="dxa"/>
          </w:tcPr>
          <w:p w:rsidR="00F622BC" w:rsidRDefault="00F622BC" w:rsidP="00C056B2"/>
        </w:tc>
      </w:tr>
      <w:tr w:rsidR="00F622BC" w:rsidTr="007B4D52">
        <w:trPr>
          <w:trHeight w:val="887"/>
        </w:trPr>
        <w:tc>
          <w:tcPr>
            <w:tcW w:w="3722" w:type="dxa"/>
          </w:tcPr>
          <w:p w:rsidR="00F622BC" w:rsidRDefault="00F622BC" w:rsidP="00C056B2"/>
        </w:tc>
        <w:tc>
          <w:tcPr>
            <w:tcW w:w="2187" w:type="dxa"/>
          </w:tcPr>
          <w:p w:rsidR="00F622BC" w:rsidRDefault="00F622BC" w:rsidP="00C056B2"/>
        </w:tc>
        <w:tc>
          <w:tcPr>
            <w:tcW w:w="4868" w:type="dxa"/>
          </w:tcPr>
          <w:p w:rsidR="00F622BC" w:rsidRDefault="00F622BC" w:rsidP="00C056B2"/>
        </w:tc>
      </w:tr>
      <w:tr w:rsidR="00F622BC" w:rsidTr="007B4D52">
        <w:trPr>
          <w:trHeight w:val="887"/>
        </w:trPr>
        <w:tc>
          <w:tcPr>
            <w:tcW w:w="3722" w:type="dxa"/>
          </w:tcPr>
          <w:p w:rsidR="00F622BC" w:rsidRDefault="00F622BC" w:rsidP="00C056B2"/>
        </w:tc>
        <w:tc>
          <w:tcPr>
            <w:tcW w:w="2187" w:type="dxa"/>
          </w:tcPr>
          <w:p w:rsidR="00F622BC" w:rsidRDefault="00F622BC" w:rsidP="00C056B2"/>
        </w:tc>
        <w:tc>
          <w:tcPr>
            <w:tcW w:w="4868" w:type="dxa"/>
          </w:tcPr>
          <w:p w:rsidR="00F622BC" w:rsidRDefault="00F622BC" w:rsidP="00C056B2"/>
        </w:tc>
      </w:tr>
    </w:tbl>
    <w:p w:rsidR="007B4D52" w:rsidRDefault="007B4D52" w:rsidP="00F622BC">
      <w:pPr>
        <w:rPr>
          <w:color w:val="5CBDB1"/>
          <w:sz w:val="40"/>
          <w:szCs w:val="40"/>
        </w:rPr>
      </w:pPr>
    </w:p>
    <w:p w:rsidR="00513BB2" w:rsidRDefault="00513BB2" w:rsidP="00F622BC">
      <w:pPr>
        <w:rPr>
          <w:color w:val="5CBDB1"/>
          <w:sz w:val="40"/>
          <w:szCs w:val="40"/>
        </w:rPr>
      </w:pPr>
    </w:p>
    <w:p w:rsidR="00F622BC" w:rsidRDefault="00F622BC" w:rsidP="00F622BC">
      <w:pPr>
        <w:rPr>
          <w:color w:val="5CBDB1"/>
          <w:sz w:val="40"/>
          <w:szCs w:val="40"/>
        </w:rPr>
      </w:pPr>
      <w:r>
        <w:rPr>
          <w:color w:val="5CBDB1"/>
          <w:sz w:val="40"/>
          <w:szCs w:val="40"/>
        </w:rPr>
        <w:t xml:space="preserve">Employment </w:t>
        <w:lastRenderedPageBreak/>
      </w:r>
      <w:r w:rsidRPr="00843958">
        <w:t>(This can be paid or voluntary work)</w:t>
      </w:r>
      <w:r>
        <w:rPr>
          <w:color w:val="5CBDB1"/>
          <w:sz w:val="40"/>
          <w:szCs w:val="40"/>
        </w:rPr>
        <w:t xml:space="preserve"> </w:t>
      </w:r>
    </w:p>
    <w:tbl>
      <w:tblPr>
        <w:tblW w:w="0" w:type="auto"/>
        <w:tblInd w:w="72" w:type="dxa"/>
        <w:tblStyle w:val="TableGrid"/>
        <w:tblLook w:firstRow="1" w:lastRow="0" w:firstColumn="1" w:lastColumn="0" w:noHBand="0" w:noVBand="1"/>
      </w:tblPr>
      <w:tblGrid>
        <w:gridCol w:w="1200"/>
        <w:gridCol w:w="138"/>
        <w:gridCol w:w="927"/>
        <w:gridCol w:w="132"/>
        <w:gridCol w:w="907"/>
        <w:gridCol w:w="989"/>
        <w:gridCol w:w="2592"/>
        <w:gridCol w:w="977"/>
        <w:gridCol w:w="2240"/>
      </w:tblGrid>
      <w:tr w:rsidR="00F622BC" w:rsidTr="007B4D52">
        <w:tc>
          <w:tcPr>
            <w:gridSpan w:val="5"/>
            <w:tcBorders>
              <w:top w:val="single" w:sz="12" w:color="auto" w:space="0"/>
              <w:left w:val="single" w:sz="12" w:color="auto" w:space="0"/>
            </w:tcBorders>
            <w:tcW w:w="3369" w:type="dxa"/>
          </w:tcPr>
          <w:p w:rsidR="00F622BC" w:rsidRDefault="00F622BC" w:rsidP="00C056B2">
            <w:r>
              <w:t>Present or most recent employer:</w:t>
            </w:r>
          </w:p>
        </w:tc>
        <w:tc>
          <w:tcPr>
            <w:gridSpan w:val="4"/>
            <w:tcBorders>
              <w:top w:val="single" w:sz="12" w:color="auto" w:space="0"/>
              <w:right w:val="single" w:sz="12" w:color="auto" w:space="0"/>
            </w:tcBorders>
            <w:tcW w:w="6979" w:type="dxa"/>
          </w:tcPr>
          <w:p w:rsidR="00F622BC" w:rsidRDefault="00F622BC" w:rsidP="00C056B2"/>
        </w:tc>
      </w:tr>
      <w:tr w:rsidR="00F622BC" w:rsidTr="007B4D52">
        <w:tc>
          <w:tcPr>
            <w:gridSpan w:val="3"/>
            <w:tcBorders>
              <w:left w:val="single" w:sz="12" w:color="auto" w:space="0"/>
            </w:tcBorders>
            <w:tcW w:w="2292" w:type="dxa"/>
          </w:tcPr>
          <w:p w:rsidR="00F622BC" w:rsidRDefault="00F622BC" w:rsidP="00C056B2">
            <w:r>
              <w:t xml:space="preserve">Organization address: </w:t>
            </w:r>
          </w:p>
        </w:tc>
        <w:tc>
          <w:tcPr>
            <w:gridSpan w:val="6"/>
            <w:tcBorders>
              <w:right w:val="single" w:sz="12" w:color="auto" w:space="0"/>
            </w:tcBorders>
            <w:tcW w:w="8056" w:type="dxa"/>
          </w:tcPr>
          <w:p w:rsidR="00F622BC" w:rsidRDefault="00F622BC" w:rsidP="00C056B2"/>
          <w:p w:rsidR="00F622BC" w:rsidRDefault="00F622BC" w:rsidP="00C056B2"/>
          <w:p w:rsidR="007B4D52" w:rsidRDefault="007B4D52" w:rsidP="00C056B2"/>
        </w:tc>
      </w:tr>
      <w:tr w:rsidR="00F622BC" w:rsidTr="007B4D52">
        <w:tc>
          <w:tcPr>
            <w:tcBorders>
              <w:left w:val="single" w:sz="12" w:color="auto" w:space="0"/>
            </w:tcBorders>
            <w:tcW w:w="1200" w:type="dxa"/>
          </w:tcPr>
          <w:p w:rsidR="00F622BC" w:rsidRDefault="00F622BC" w:rsidP="00C056B2">
            <w:r>
              <w:t xml:space="preserve">Job Title: </w:t>
            </w:r>
          </w:p>
        </w:tc>
        <w:tc>
          <w:tcPr>
            <w:gridSpan w:val="8"/>
            <w:tcBorders>
              <w:right w:val="single" w:sz="12" w:color="auto" w:space="0"/>
            </w:tcBorders>
            <w:tcW w:w="9148" w:type="dxa"/>
          </w:tcPr>
          <w:p w:rsidR="00F622BC" w:rsidRDefault="00F622BC" w:rsidP="00C056B2"/>
          <w:p w:rsidR="007B4D52" w:rsidRDefault="007B4D52" w:rsidP="00C056B2"/>
        </w:tc>
      </w:tr>
      <w:tr w:rsidR="00F622BC" w:rsidTr="007B4D52">
        <w:tc>
          <w:tcPr>
            <w:gridSpan w:val="2"/>
            <w:tcBorders>
              <w:left w:val="single" w:sz="12" w:color="auto" w:space="0"/>
            </w:tcBorders>
            <w:tcW w:w="1338" w:type="dxa"/>
          </w:tcPr>
          <w:p w:rsidR="00F622BC" w:rsidRDefault="00F622BC" w:rsidP="00C056B2">
            <w:r>
              <w:t>Date appointed:</w:t>
            </w:r>
          </w:p>
        </w:tc>
        <w:tc>
          <w:tcPr>
            <w:gridSpan w:val="3"/>
            <w:tcW w:w="2031" w:type="dxa"/>
          </w:tcPr>
          <w:p w:rsidR="00F622BC" w:rsidRDefault="00F622BC" w:rsidP="00C056B2"/>
        </w:tc>
        <w:tc>
          <w:tcPr>
            <w:tcW w:w="990" w:type="dxa"/>
          </w:tcPr>
          <w:p w:rsidR="00F622BC" w:rsidRDefault="00F622BC" w:rsidP="00C056B2">
            <w:r>
              <w:t>Salary:</w:t>
            </w:r>
          </w:p>
        </w:tc>
        <w:tc>
          <w:tcPr>
            <w:tcW w:w="2689" w:type="dxa"/>
          </w:tcPr>
          <w:p w:rsidR="00F622BC" w:rsidRDefault="00F622BC" w:rsidP="00C056B2"/>
        </w:tc>
        <w:tc>
          <w:tcPr>
            <w:tcW w:w="977" w:type="dxa"/>
          </w:tcPr>
          <w:p w:rsidR="00F622BC" w:rsidRDefault="00F622BC" w:rsidP="00C056B2">
            <w:r>
              <w:t>Notice Period:</w:t>
            </w:r>
          </w:p>
        </w:tc>
        <w:tc>
          <w:tcPr>
            <w:tcBorders>
              <w:right w:val="single" w:sz="12" w:color="auto" w:space="0"/>
            </w:tcBorders>
            <w:tcW w:w="2323" w:type="dxa"/>
          </w:tcPr>
          <w:p w:rsidR="00F622BC" w:rsidRDefault="00F622BC" w:rsidP="00C056B2"/>
        </w:tc>
      </w:tr>
      <w:tr w:rsidR="00F622BC" w:rsidTr="007B4D52">
        <w:tc>
          <w:tcPr>
            <w:gridSpan w:val="4"/>
            <w:tcBorders>
              <w:bottom w:val="single" w:sz="12" w:color="auto" w:space="0"/>
              <w:left w:val="single" w:sz="12" w:color="auto" w:space="0"/>
            </w:tcBorders>
            <w:tcW w:w="2428" w:type="dxa"/>
          </w:tcPr>
          <w:p w:rsidR="00F622BC" w:rsidRDefault="00F622BC" w:rsidP="00C056B2">
            <w:r>
              <w:t>Duties – Please give a brief summary:</w:t>
            </w:r>
          </w:p>
        </w:tc>
        <w:tc>
          <w:tcPr>
            <w:gridSpan w:val="5"/>
            <w:tcBorders>
              <w:bottom w:val="single" w:sz="12" w:color="auto" w:space="0"/>
              <w:right w:val="single" w:sz="12" w:color="auto" w:space="0"/>
            </w:tcBorders>
            <w:tcW w:w="7920" w:type="dxa"/>
          </w:tcPr>
          <w:p w:rsidR="00F622BC" w:rsidRDefault="00F622BC" w:rsidP="00C056B2"/>
          <w:p w:rsidR="00F622BC" w:rsidRDefault="00F622BC" w:rsidP="00C056B2"/>
          <w:p w:rsidR="007B4D52" w:rsidRDefault="007B4D52" w:rsidP="00C056B2"/>
        </w:tc>
      </w:tr>
    </w:tbl>
    <w:p w:rsidR="00F622BC" w:rsidRDefault="00F622BC" w:rsidP="00F622BC" w:rsidRPr="00513BB2">
      <w:pPr>
        <w:rPr>
          <w:sz w:val="28"/>
        </w:rPr>
      </w:pPr>
    </w:p>
    <w:tbl>
      <w:tblPr>
        <w:tblW w:w="0" w:type="auto"/>
        <w:tblInd w:w="72" w:type="dxa"/>
        <w:tblStyle w:val="TableGrid"/>
        <w:tblLook w:firstRow="1" w:lastRow="0" w:firstColumn="1" w:lastColumn="0" w:noHBand="0" w:noVBand="1"/>
      </w:tblPr>
      <w:tblGrid>
        <w:gridCol w:w="1087"/>
        <w:gridCol w:w="543"/>
        <w:gridCol w:w="1188"/>
        <w:gridCol w:w="2756"/>
        <w:gridCol w:w="843"/>
        <w:gridCol w:w="1760"/>
        <w:gridCol w:w="570"/>
        <w:gridCol w:w="1355"/>
      </w:tblGrid>
      <w:tr w:rsidR="00F622BC" w:rsidRPr="007B4D52" w:rsidTr="007B4D52">
        <w:tc>
          <w:tcPr>
            <w:gridSpan w:val="3"/>
            <w:tcBorders>
              <w:top w:val="single" w:sz="12" w:color="auto" w:space="0"/>
              <w:left w:val="single" w:sz="12" w:color="auto" w:space="0"/>
            </w:tcBorders>
            <w:tcW w:w="2871" w:type="dxa"/>
          </w:tcPr>
          <w:p w:rsidR="00F622BC" w:rsidRDefault="007B4D52" w:rsidP="007B4D52" w:rsidRPr="007B4D52">
            <w:r w:rsidRPr="007B4D52">
              <w:t>Previous Employer</w:t>
            </w:r>
          </w:p>
          <w:p w:rsidR="007B4D52" w:rsidRDefault="007B4D52" w:rsidP="007B4D52" w:rsidRPr="007B4D52"/>
        </w:tc>
        <w:tc>
          <w:tcPr>
            <w:tcBorders>
              <w:top w:val="single" w:sz="12" w:color="auto" w:space="0"/>
            </w:tcBorders>
            <w:tcW w:w="2850" w:type="dxa"/>
          </w:tcPr>
          <w:p w:rsidR="00F622BC" w:rsidRDefault="00F622BC" w:rsidP="00C056B2" w:rsidRPr="007B4D52"/>
        </w:tc>
        <w:tc>
          <w:tcPr>
            <w:tcBorders>
              <w:top w:val="single" w:sz="12" w:color="auto" w:space="0"/>
            </w:tcBorders>
            <w:tcW w:w="843" w:type="dxa"/>
          </w:tcPr>
          <w:p w:rsidR="00F622BC" w:rsidRDefault="00F622BC" w:rsidP="00C056B2" w:rsidRPr="007B4D52">
            <w:r w:rsidRPr="007B4D52">
              <w:t>From:</w:t>
            </w:r>
          </w:p>
        </w:tc>
        <w:tc>
          <w:tcPr>
            <w:tcBorders>
              <w:top w:val="single" w:sz="12" w:color="auto" w:space="0"/>
            </w:tcBorders>
            <w:tcW w:w="1817" w:type="dxa"/>
          </w:tcPr>
          <w:p w:rsidR="00F622BC" w:rsidRDefault="00F622BC" w:rsidP="00C056B2" w:rsidRPr="007B4D52"/>
        </w:tc>
        <w:tc>
          <w:tcPr>
            <w:tcBorders>
              <w:top w:val="single" w:sz="12" w:color="auto" w:space="0"/>
            </w:tcBorders>
            <w:tcW w:w="570" w:type="dxa"/>
          </w:tcPr>
          <w:p w:rsidR="00F622BC" w:rsidRDefault="00F622BC" w:rsidP="00C056B2" w:rsidRPr="007B4D52">
            <w:r w:rsidRPr="007B4D52">
              <w:t>To:</w:t>
            </w:r>
          </w:p>
        </w:tc>
        <w:tc>
          <w:tcPr>
            <w:tcBorders>
              <w:top w:val="single" w:sz="12" w:color="auto" w:space="0"/>
              <w:right w:val="single" w:sz="12" w:color="auto" w:space="0"/>
            </w:tcBorders>
            <w:tcW w:w="1397" w:type="dxa"/>
          </w:tcPr>
          <w:p w:rsidR="00F622BC" w:rsidRDefault="00F622BC" w:rsidP="00C056B2" w:rsidRPr="007B4D52"/>
        </w:tc>
      </w:tr>
      <w:tr w:rsidR="007B4D52" w:rsidRPr="007B4D52" w:rsidTr="007B4D52">
        <w:tc>
          <w:tcPr>
            <w:tcBorders>
              <w:left w:val="single" w:sz="12" w:color="auto" w:space="0"/>
            </w:tcBorders>
            <w:tcW w:w="1087" w:type="dxa"/>
          </w:tcPr>
          <w:p w:rsidR="007B4D52" w:rsidRDefault="007B4D52" w:rsidP="00C056B2" w:rsidRPr="007B4D52">
            <w:r w:rsidRPr="007B4D52">
              <w:t>Job Title:</w:t>
            </w:r>
          </w:p>
        </w:tc>
        <w:tc>
          <w:tcPr>
            <w:gridSpan w:val="7"/>
            <w:tcBorders>
              <w:right w:val="single" w:sz="12" w:color="auto" w:space="0"/>
            </w:tcBorders>
            <w:tcW w:w="9261" w:type="dxa"/>
          </w:tcPr>
          <w:p w:rsidR="007B4D52" w:rsidRDefault="007B4D52" w:rsidP="00C056B2" w:rsidRPr="007B4D52"/>
        </w:tc>
      </w:tr>
      <w:tr w:rsidR="00F622BC" w:rsidRPr="007B4D52" w:rsidTr="007B4D52">
        <w:tc>
          <w:tcPr>
            <w:gridSpan w:val="2"/>
            <w:tcBorders>
              <w:bottom w:val="single" w:sz="12" w:color="auto" w:space="0"/>
              <w:left w:val="single" w:sz="12" w:color="auto" w:space="0"/>
            </w:tcBorders>
            <w:tcW w:w="1644" w:type="dxa"/>
          </w:tcPr>
          <w:p w:rsidR="00F622BC" w:rsidRDefault="00F622BC" w:rsidP="00C056B2" w:rsidRPr="007B4D52">
            <w:r w:rsidRPr="007B4D52">
              <w:t xml:space="preserve">Brief Summary of Duties: </w:t>
            </w:r>
          </w:p>
        </w:tc>
        <w:tc>
          <w:tcPr>
            <w:gridSpan w:val="6"/>
            <w:tcBorders>
              <w:bottom w:val="single" w:sz="12" w:color="auto" w:space="0"/>
              <w:right w:val="single" w:sz="12" w:color="auto" w:space="0"/>
            </w:tcBorders>
            <w:tcW w:w="8704" w:type="dxa"/>
          </w:tcPr>
          <w:p w:rsidR="00F622BC" w:rsidRDefault="00F622BC" w:rsidP="00C056B2" w:rsidRPr="007B4D52"/>
        </w:tc>
      </w:tr>
    </w:tbl>
    <w:tbl>
      <w:tblPr>
        <w:tblW w:w="0" w:type="auto"/>
        <w:tblInd w:w="72" w:type="dxa"/>
        <w:tblStyle w:val="TableGrid1"/>
        <w:tblLook w:firstRow="1" w:lastRow="0" w:firstColumn="1" w:lastColumn="0" w:noHBand="0" w:noVBand="1"/>
      </w:tblPr>
      <w:tblGrid>
        <w:gridCol w:w="1092"/>
        <w:gridCol w:w="421"/>
        <w:gridCol w:w="1304"/>
        <w:gridCol w:w="2721"/>
        <w:gridCol w:w="843"/>
        <w:gridCol w:w="1775"/>
        <w:gridCol w:w="567"/>
        <w:gridCol w:w="1379"/>
      </w:tblGrid>
      <w:tr w:rsidR="00F622BC" w:rsidRPr="007B4D52" w:rsidTr="007B4D52">
        <w:tc>
          <w:tcPr>
            <w:gridSpan w:val="3"/>
            <w:tcBorders>
              <w:top w:val="single" w:sz="12" w:color="auto" w:space="0"/>
              <w:left w:val="single" w:sz="12" w:color="auto" w:space="0"/>
            </w:tcBorders>
            <w:tcW w:w="2871" w:type="dxa"/>
          </w:tcPr>
          <w:p w:rsidR="00F622BC" w:rsidRDefault="007B4D52" w:rsidP="00C056B2" w:rsidRPr="007B4D52">
            <w:r w:rsidRPr="007B4D52">
              <w:t>Previous Employer</w:t>
            </w:r>
          </w:p>
          <w:p w:rsidR="007B4D52" w:rsidRDefault="007B4D52" w:rsidP="00C056B2" w:rsidRPr="007B4D52"/>
        </w:tc>
        <w:tc>
          <w:tcPr>
            <w:tcBorders>
              <w:top w:val="single" w:sz="12" w:color="auto" w:space="0"/>
            </w:tcBorders>
            <w:tcW w:w="2813" w:type="dxa"/>
          </w:tcPr>
          <w:p w:rsidR="00F622BC" w:rsidRDefault="00F622BC" w:rsidP="00C056B2" w:rsidRPr="007B4D52"/>
        </w:tc>
        <w:tc>
          <w:tcPr>
            <w:tcBorders>
              <w:top w:val="single" w:sz="12" w:color="auto" w:space="0"/>
            </w:tcBorders>
            <w:tcW w:w="843" w:type="dxa"/>
          </w:tcPr>
          <w:p w:rsidR="00F622BC" w:rsidRDefault="00F622BC" w:rsidP="00C056B2" w:rsidRPr="007B4D52">
            <w:r w:rsidRPr="007B4D52">
              <w:t>From:</w:t>
            </w:r>
          </w:p>
        </w:tc>
        <w:tc>
          <w:tcPr>
            <w:tcBorders>
              <w:top w:val="single" w:sz="12" w:color="auto" w:space="0"/>
            </w:tcBorders>
            <w:tcW w:w="1832" w:type="dxa"/>
          </w:tcPr>
          <w:p w:rsidR="00F622BC" w:rsidRDefault="00F622BC" w:rsidP="00C056B2" w:rsidRPr="007B4D52"/>
        </w:tc>
        <w:tc>
          <w:tcPr>
            <w:tcBorders>
              <w:top w:val="single" w:sz="12" w:color="auto" w:space="0"/>
            </w:tcBorders>
            <w:tcW w:w="567" w:type="dxa"/>
          </w:tcPr>
          <w:p w:rsidR="00F622BC" w:rsidRDefault="00F622BC" w:rsidP="00C056B2" w:rsidRPr="007B4D52">
            <w:r w:rsidRPr="007B4D52">
              <w:t>To:</w:t>
            </w:r>
          </w:p>
        </w:tc>
        <w:tc>
          <w:tcPr>
            <w:tcBorders>
              <w:top w:val="single" w:sz="12" w:color="auto" w:space="0"/>
              <w:right w:val="single" w:sz="12" w:color="auto" w:space="0"/>
            </w:tcBorders>
            <w:tcW w:w="1422" w:type="dxa"/>
          </w:tcPr>
          <w:p w:rsidR="00F622BC" w:rsidRDefault="00F622BC" w:rsidP="00C056B2" w:rsidRPr="007B4D52"/>
        </w:tc>
      </w:tr>
      <w:tr w:rsidR="007B4D52" w:rsidRPr="007B4D52" w:rsidTr="007B4D52">
        <w:tc>
          <w:tcPr>
            <w:tcBorders>
              <w:left w:val="single" w:sz="12" w:color="auto" w:space="0"/>
            </w:tcBorders>
            <w:tcW w:w="1092" w:type="dxa"/>
          </w:tcPr>
          <w:p w:rsidR="007B4D52" w:rsidRDefault="007B4D52" w:rsidP="00C056B2" w:rsidRPr="007B4D52">
            <w:r w:rsidRPr="007B4D52">
              <w:t>Job Title:</w:t>
            </w:r>
          </w:p>
        </w:tc>
        <w:tc>
          <w:tcPr>
            <w:gridSpan w:val="7"/>
            <w:tcBorders>
              <w:right w:val="single" w:sz="12" w:color="auto" w:space="0"/>
            </w:tcBorders>
            <w:tcW w:w="9256" w:type="dxa"/>
          </w:tcPr>
          <w:p w:rsidR="007B4D52" w:rsidRDefault="007B4D52" w:rsidP="00C056B2" w:rsidRPr="007B4D52"/>
        </w:tc>
      </w:tr>
      <w:tr w:rsidR="00F622BC" w:rsidRPr="007B4D52" w:rsidTr="007B4D52">
        <w:tc>
          <w:tcPr>
            <w:gridSpan w:val="2"/>
            <w:tcBorders>
              <w:bottom w:val="single" w:sz="12" w:color="auto" w:space="0"/>
              <w:left w:val="single" w:sz="12" w:color="auto" w:space="0"/>
            </w:tcBorders>
            <w:tcW w:w="1524" w:type="dxa"/>
          </w:tcPr>
          <w:p w:rsidR="00F622BC" w:rsidRDefault="00F622BC" w:rsidP="00C056B2" w:rsidRPr="007B4D52">
            <w:r w:rsidRPr="007B4D52">
              <w:t xml:space="preserve">Brief Summary of Duties: </w:t>
            </w:r>
          </w:p>
        </w:tc>
        <w:tc>
          <w:tcPr>
            <w:gridSpan w:val="6"/>
            <w:tcBorders>
              <w:bottom w:val="single" w:sz="12" w:color="auto" w:space="0"/>
              <w:right w:val="single" w:sz="12" w:color="auto" w:space="0"/>
            </w:tcBorders>
            <w:tcW w:w="8824" w:type="dxa"/>
          </w:tcPr>
          <w:p w:rsidR="00F622BC" w:rsidRDefault="00F622BC" w:rsidP="00C056B2" w:rsidRPr="007B4D52"/>
        </w:tc>
      </w:tr>
    </w:tbl>
    <w:tbl>
      <w:tblPr>
        <w:tblW w:w="0" w:type="auto"/>
        <w:tblInd w:w="72" w:type="dxa"/>
        <w:tblStyle w:val="TableGrid2"/>
        <w:tblLook w:firstRow="1" w:lastRow="0" w:firstColumn="1" w:lastColumn="0" w:noHBand="0" w:noVBand="1"/>
      </w:tblPr>
      <w:tblGrid>
        <w:gridCol w:w="1092"/>
        <w:gridCol w:w="421"/>
        <w:gridCol w:w="1304"/>
        <w:gridCol w:w="2721"/>
        <w:gridCol w:w="843"/>
        <w:gridCol w:w="1775"/>
        <w:gridCol w:w="567"/>
        <w:gridCol w:w="1379"/>
      </w:tblGrid>
      <w:tr w:rsidR="00F622BC" w:rsidRPr="007B4D52" w:rsidTr="007B4D52">
        <w:tc>
          <w:tcPr>
            <w:gridSpan w:val="3"/>
            <w:tcBorders>
              <w:top w:val="single" w:sz="12" w:color="auto" w:space="0"/>
              <w:left w:val="single" w:sz="12" w:color="auto" w:space="0"/>
            </w:tcBorders>
            <w:tcW w:w="2871" w:type="dxa"/>
          </w:tcPr>
          <w:p w:rsidR="007B4D52" w:rsidRDefault="007B4D52" w:rsidP="00C056B2">
            <w:r w:rsidRPr="007B4D52">
              <w:t>Previous Employer</w:t>
            </w:r>
          </w:p>
          <w:p w:rsidR="007B4D52" w:rsidRDefault="007B4D52" w:rsidP="00C056B2" w:rsidRPr="007B4D52"/>
        </w:tc>
        <w:tc>
          <w:tcPr>
            <w:tcBorders>
              <w:top w:val="single" w:sz="12" w:color="auto" w:space="0"/>
            </w:tcBorders>
            <w:tcW w:w="2813" w:type="dxa"/>
          </w:tcPr>
          <w:p w:rsidR="00F622BC" w:rsidRDefault="00F622BC" w:rsidP="00C056B2" w:rsidRPr="007B4D52"/>
        </w:tc>
        <w:tc>
          <w:tcPr>
            <w:tcBorders>
              <w:top w:val="single" w:sz="12" w:color="auto" w:space="0"/>
            </w:tcBorders>
            <w:tcW w:w="843" w:type="dxa"/>
          </w:tcPr>
          <w:p w:rsidR="00F622BC" w:rsidRDefault="00F622BC" w:rsidP="00C056B2" w:rsidRPr="007B4D52">
            <w:r w:rsidRPr="007B4D52">
              <w:t>From:</w:t>
            </w:r>
          </w:p>
        </w:tc>
        <w:tc>
          <w:tcPr>
            <w:tcBorders>
              <w:top w:val="single" w:sz="12" w:color="auto" w:space="0"/>
            </w:tcBorders>
            <w:tcW w:w="1832" w:type="dxa"/>
          </w:tcPr>
          <w:p w:rsidR="00F622BC" w:rsidRDefault="00F622BC" w:rsidP="00C056B2" w:rsidRPr="007B4D52"/>
        </w:tc>
        <w:tc>
          <w:tcPr>
            <w:tcBorders>
              <w:top w:val="single" w:sz="12" w:color="auto" w:space="0"/>
            </w:tcBorders>
            <w:tcW w:w="567" w:type="dxa"/>
          </w:tcPr>
          <w:p w:rsidR="00F622BC" w:rsidRDefault="00F622BC" w:rsidP="00C056B2" w:rsidRPr="007B4D52">
            <w:r w:rsidRPr="007B4D52">
              <w:t>To:</w:t>
            </w:r>
          </w:p>
        </w:tc>
        <w:tc>
          <w:tcPr>
            <w:tcBorders>
              <w:top w:val="single" w:sz="12" w:color="auto" w:space="0"/>
              <w:right w:val="single" w:sz="12" w:color="auto" w:space="0"/>
            </w:tcBorders>
            <w:tcW w:w="1422" w:type="dxa"/>
          </w:tcPr>
          <w:p w:rsidR="00F622BC" w:rsidRDefault="00F622BC" w:rsidP="00C056B2" w:rsidRPr="007B4D52"/>
        </w:tc>
      </w:tr>
      <w:tr w:rsidR="007B4D52" w:rsidRPr="007B4D52" w:rsidTr="007B4D52">
        <w:tc>
          <w:tcPr>
            <w:tcBorders>
              <w:left w:val="single" w:sz="12" w:color="auto" w:space="0"/>
            </w:tcBorders>
            <w:tcW w:w="1092" w:type="dxa"/>
          </w:tcPr>
          <w:p w:rsidR="007B4D52" w:rsidRDefault="007B4D52" w:rsidP="00C056B2" w:rsidRPr="007B4D52">
            <w:r w:rsidRPr="007B4D52">
              <w:t>Job Title:</w:t>
            </w:r>
          </w:p>
        </w:tc>
        <w:tc>
          <w:tcPr>
            <w:gridSpan w:val="7"/>
            <w:tcBorders>
              <w:right w:val="single" w:sz="12" w:color="auto" w:space="0"/>
            </w:tcBorders>
            <w:tcW w:w="9256" w:type="dxa"/>
          </w:tcPr>
          <w:p w:rsidR="007B4D52" w:rsidRDefault="007B4D52" w:rsidP="00C056B2" w:rsidRPr="007B4D52"/>
        </w:tc>
      </w:tr>
      <w:tr w:rsidR="00F622BC" w:rsidRPr="007B4D52" w:rsidTr="007B4D52">
        <w:tc>
          <w:tcPr>
            <w:gridSpan w:val="2"/>
            <w:tcBorders>
              <w:bottom w:val="single" w:sz="12" w:color="auto" w:space="0"/>
              <w:left w:val="single" w:sz="12" w:color="auto" w:space="0"/>
            </w:tcBorders>
            <w:tcW w:w="1524" w:type="dxa"/>
          </w:tcPr>
          <w:p w:rsidR="00F622BC" w:rsidRDefault="00F622BC" w:rsidP="00C056B2" w:rsidRPr="007B4D52">
            <w:r w:rsidRPr="007B4D52">
              <w:t xml:space="preserve">Brief Summary of Duties: </w:t>
            </w:r>
          </w:p>
        </w:tc>
        <w:tc>
          <w:tcPr>
            <w:gridSpan w:val="6"/>
            <w:tcBorders>
              <w:bottom w:val="single" w:sz="12" w:color="auto" w:space="0"/>
              <w:right w:val="single" w:sz="12" w:color="auto" w:space="0"/>
            </w:tcBorders>
            <w:tcW w:w="8824" w:type="dxa"/>
          </w:tcPr>
          <w:p w:rsidR="00F622BC" w:rsidRDefault="00F622BC" w:rsidP="00C056B2" w:rsidRPr="007B4D52"/>
        </w:tc>
      </w:tr>
    </w:tbl>
    <w:tbl>
      <w:tblPr>
        <w:tblW w:w="0" w:type="auto"/>
        <w:tblInd w:w="72" w:type="dxa"/>
        <w:tblStyle w:val="TableGrid3"/>
        <w:tblLook w:firstRow="1" w:lastRow="0" w:firstColumn="1" w:lastColumn="0" w:noHBand="0" w:noVBand="1"/>
      </w:tblPr>
      <w:tblGrid>
        <w:gridCol w:w="1092"/>
        <w:gridCol w:w="421"/>
        <w:gridCol w:w="1304"/>
        <w:gridCol w:w="2721"/>
        <w:gridCol w:w="843"/>
        <w:gridCol w:w="1775"/>
        <w:gridCol w:w="567"/>
        <w:gridCol w:w="1379"/>
      </w:tblGrid>
      <w:tr w:rsidR="00F622BC" w:rsidRPr="007B4D52" w:rsidTr="00513BB2">
        <w:tc>
          <w:tcPr>
            <w:gridSpan w:val="3"/>
            <w:tcBorders>
              <w:top w:val="single" w:sz="12" w:color="auto" w:space="0"/>
              <w:left w:val="single" w:sz="12" w:color="auto" w:space="0"/>
            </w:tcBorders>
            <w:tcW w:w="2817" w:type="dxa"/>
          </w:tcPr>
          <w:p w:rsidR="00F622BC" w:rsidRDefault="007B4D52" w:rsidP="00C056B2">
            <w:r w:rsidRPr="007B4D52">
              <w:t>Previous Employer</w:t>
            </w:r>
          </w:p>
          <w:p w:rsidR="007B4D52" w:rsidRDefault="007B4D52" w:rsidP="00C056B2" w:rsidRPr="007B4D52"/>
        </w:tc>
        <w:tc>
          <w:tcPr>
            <w:tcBorders>
              <w:top w:val="single" w:sz="12" w:color="auto" w:space="0"/>
            </w:tcBorders>
            <w:tcW w:w="2721" w:type="dxa"/>
          </w:tcPr>
          <w:p w:rsidR="00F622BC" w:rsidRDefault="00F622BC" w:rsidP="00C056B2" w:rsidRPr="007B4D52"/>
        </w:tc>
        <w:tc>
          <w:tcPr>
            <w:tcBorders>
              <w:top w:val="single" w:sz="12" w:color="auto" w:space="0"/>
            </w:tcBorders>
            <w:tcW w:w="843" w:type="dxa"/>
          </w:tcPr>
          <w:p w:rsidR="00F622BC" w:rsidRDefault="00F622BC" w:rsidP="00C056B2" w:rsidRPr="007B4D52">
            <w:r w:rsidRPr="007B4D52">
              <w:t>From:</w:t>
            </w:r>
          </w:p>
        </w:tc>
        <w:tc>
          <w:tcPr>
            <w:tcBorders>
              <w:top w:val="single" w:sz="12" w:color="auto" w:space="0"/>
            </w:tcBorders>
            <w:tcW w:w="1775" w:type="dxa"/>
          </w:tcPr>
          <w:p w:rsidR="00F622BC" w:rsidRDefault="00F622BC" w:rsidP="00C056B2" w:rsidRPr="007B4D52"/>
        </w:tc>
        <w:tc>
          <w:tcPr>
            <w:tcBorders>
              <w:top w:val="single" w:sz="12" w:color="auto" w:space="0"/>
            </w:tcBorders>
            <w:tcW w:w="567" w:type="dxa"/>
          </w:tcPr>
          <w:p w:rsidR="00F622BC" w:rsidRDefault="00F622BC" w:rsidP="00C056B2" w:rsidRPr="007B4D52">
            <w:r w:rsidRPr="007B4D52">
              <w:t>To:</w:t>
            </w:r>
          </w:p>
        </w:tc>
        <w:tc>
          <w:tcPr>
            <w:tcBorders>
              <w:top w:val="single" w:sz="12" w:color="auto" w:space="0"/>
              <w:right w:val="single" w:sz="12" w:color="auto" w:space="0"/>
            </w:tcBorders>
            <w:tcW w:w="1379" w:type="dxa"/>
          </w:tcPr>
          <w:p w:rsidR="00F622BC" w:rsidRDefault="00F622BC" w:rsidP="00C056B2" w:rsidRPr="007B4D52"/>
        </w:tc>
      </w:tr>
      <w:tr w:rsidR="007B4D52" w:rsidRPr="007B4D52" w:rsidTr="00513BB2">
        <w:tc>
          <w:tcPr>
            <w:tcBorders>
              <w:left w:val="single" w:sz="12" w:color="auto" w:space="0"/>
            </w:tcBorders>
            <w:tcW w:w="1092" w:type="dxa"/>
          </w:tcPr>
          <w:p w:rsidR="007B4D52" w:rsidRDefault="007B4D52" w:rsidP="00C056B2" w:rsidRPr="007B4D52">
            <w:r w:rsidRPr="007B4D52">
              <w:t>Job Title:</w:t>
            </w:r>
          </w:p>
        </w:tc>
        <w:tc>
          <w:tcPr>
            <w:gridSpan w:val="7"/>
            <w:tcBorders>
              <w:right w:val="single" w:sz="12" w:color="auto" w:space="0"/>
            </w:tcBorders>
            <w:tcW w:w="9010" w:type="dxa"/>
          </w:tcPr>
          <w:p w:rsidR="007B4D52" w:rsidRDefault="007B4D52" w:rsidP="00C056B2" w:rsidRPr="007B4D52"/>
        </w:tc>
      </w:tr>
      <w:tr w:rsidR="00F622BC" w:rsidRPr="007B4D52" w:rsidTr="00513BB2">
        <w:tc>
          <w:tcPr>
            <w:gridSpan w:val="2"/>
            <w:tcBorders>
              <w:bottom w:val="single" w:sz="24" w:color="auto" w:space="0"/>
              <w:left w:val="single" w:sz="12" w:color="auto" w:space="0"/>
            </w:tcBorders>
            <w:tcW w:w="1513" w:type="dxa"/>
          </w:tcPr>
          <w:p w:rsidR="00F622BC" w:rsidRDefault="00F622BC" w:rsidP="00C056B2" w:rsidRPr="007B4D52">
            <w:r w:rsidRPr="007B4D52">
              <w:t xml:space="preserve">Brief Summary of Duties: </w:t>
            </w:r>
          </w:p>
        </w:tc>
        <w:tc>
          <w:tcPr>
            <w:gridSpan w:val="6"/>
            <w:tcBorders>
              <w:bottom w:val="single" w:sz="24" w:color="auto" w:space="0"/>
              <w:right w:val="single" w:sz="12" w:color="auto" w:space="0"/>
            </w:tcBorders>
            <w:tcW w:w="8589" w:type="dxa"/>
          </w:tcPr>
          <w:p w:rsidR="00F622BC" w:rsidRDefault="00F622BC" w:rsidP="00C056B2" w:rsidRPr="007B4D52"/>
        </w:tc>
      </w:tr>
    </w:tbl>
    <w:p w:rsidR="007B4D52" w:rsidRDefault="007B4D52" w:rsidP="00F622BC"/>
    <w:p w:rsidR="007B4D52" w:rsidRDefault="007B4D52" w:rsidP="00F622BC"/>
    <w:tbl>
      <w:tblPr>
        <w:tblW w:w="0" w:type="auto"/>
        <w:tblBorders>
          <w:top w:val="single" w:sz="12" w:color="auto" w:space="0"/>
          <w:bottom w:val="single" w:sz="12" w:color="auto" w:space="0"/>
          <w:left w:val="single" w:sz="12" w:color="auto" w:space="0"/>
          <w:right w:val="single" w:sz="12" w:color="auto" w:space="0"/>
        </w:tblBorders>
        <w:tblInd w:w="72" w:type="dxa"/>
        <w:tblStyle w:val="TableGrid"/>
        <w:tblLook w:firstRow="1" w:lastRow="0" w:firstColumn="1" w:lastColumn="0" w:noHBand="0" w:noVBand="1"/>
      </w:tblPr>
      <w:tblGrid>
        <w:gridCol w:w="10102"/>
      </w:tblGrid>
      <w:tr w:rsidR="00F622BC" w:rsidTr="007B4D52">
        <w:trPr>
          <w:trHeight w:val="1408"/>
        </w:trPr>
        <w:tc>
          <w:tcPr>
            <w:tcW w:w="10348" w:type="dxa"/>
          </w:tcPr>
          <w:p w:rsidR="00F622BC" w:rsidRDefault="00F622BC" w:rsidP="00C056B2" w:rsidRPr="00B5625D">
            <w:r w:rsidRPr="004C59E8">
              <w:rPr>
                <w:rFonts w:hAnsiTheme="minorHAnsi"/>
                <w:rStyle w:val="Heading1Char"/>
                <w:color w:val="5CBBB1"/>
                <w:rFonts w:ascii="Calibri"/>
                <w:sz w:val="40"/>
                <w:szCs w:val="40"/>
              </w:rPr>
              <w:t>Statement in Support of Application</w:t>
              <w:lastRenderedPageBreak/>
            </w:r>
            <w:r>
              <w:t xml:space="preserve"> </w:t>
            </w:r>
            <w:r w:rsidRPr="007B4D52">
              <w:rPr>
                <w:sz w:val="18"/>
              </w:rPr>
              <w:t>(please continue on a separate sheet if necessary)</w:t>
            </w:r>
          </w:p>
          <w:p w:rsidR="00F622BC" w:rsidRDefault="00F622BC" w:rsidP="00C056B2">
            <w:pPr>
              <w:rPr>
                <w:color w:val="073D46"/>
                <w:rFonts w:cs="Arial"/>
              </w:rPr>
            </w:pPr>
            <w:r w:rsidRPr="00B5625D">
              <w:rPr>
                <w:color w:val="073D46"/>
                <w:rFonts w:cs="Arial"/>
              </w:rPr>
              <w:t xml:space="preserve">Please provide a statement detailing why you have applied for this position. You should demonstrate how your skills and experiences to date best meet </w:t>
            </w:r>
            <w:r>
              <w:rPr>
                <w:color w:val="073D46"/>
                <w:rFonts w:cs="Arial"/>
              </w:rPr>
              <w:t xml:space="preserve">the person specifications. </w:t>
            </w: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pPr>
              <w:rPr>
                <w:color w:val="073D46"/>
                <w:rFonts w:cs="Arial"/>
              </w:rPr>
            </w:pPr>
          </w:p>
          <w:p w:rsidR="007B4D52" w:rsidRDefault="007B4D52" w:rsidP="00C056B2" w:rsidRPr="004C59E8">
            <w:pPr>
              <w:rPr>
                <w:color w:val="073D46"/>
                <w:rFonts w:cs="Arial"/>
              </w:rPr>
            </w:pPr>
          </w:p>
        </w:tc>
      </w:tr>
    </w:tbl>
    <w:p w:rsidR="00F622BC" w:rsidRDefault="00F622BC" w:rsidP="00F622BC">
      <w:pPr>
        <w:rPr>
          <w:color w:val="5CBBB1"/>
          <w:sz w:val="40"/>
          <w:szCs w:val="40"/>
        </w:rPr>
      </w:pPr>
    </w:p>
    <w:p w:rsidR="00F622BC" w:rsidRDefault="00F622BC" w:rsidP="00F622BC">
      <w:pPr>
        <w:rPr>
          <w:color w:val="5CBBB1"/>
          <w:sz w:val="40"/>
          <w:szCs w:val="40"/>
        </w:rPr>
      </w:pPr>
    </w:p>
    <w:p w:rsidR="00F622BC" w:rsidRDefault="00F622BC" w:rsidP="00F622BC">
      <w:pPr>
        <w:rPr>
          <w:color w:val="5CBBB1"/>
          <w:sz w:val="40"/>
          <w:szCs w:val="40"/>
        </w:rPr>
      </w:pPr>
    </w:p>
    <w:p w:rsidR="00F622BC" w:rsidRDefault="00F622BC" w:rsidP="00F622BC">
      <w:pPr>
        <w:rPr>
          <w:color w:val="5CBBB1"/>
          <w:sz w:val="40"/>
          <w:szCs w:val="40"/>
        </w:rPr>
      </w:pPr>
      <w:r>
        <w:rPr>
          <w:color w:val="5CBBB1"/>
          <w:sz w:val="40"/>
          <w:szCs w:val="40"/>
        </w:rPr>
        <w:t>References</w:t>
      </w:r>
    </w:p>
    <w:tbl>
      <w:tblPr>
        <w:tblW w:w="0" w:type="auto"/>
        <w:tblInd w:w="72" w:type="dxa"/>
        <w:tblStyle w:val="TableGrid"/>
        <w:tblLook w:firstRow="1" w:lastRow="0" w:firstColumn="1" w:lastColumn="0" w:noHBand="0" w:noVBand="1"/>
      </w:tblPr>
      <w:tblGrid>
        <w:gridCol w:w="1048"/>
        <w:gridCol w:w="175"/>
        <w:gridCol w:w="2574"/>
        <w:gridCol w:w="906"/>
        <w:gridCol w:w="1212"/>
        <w:gridCol w:w="1347"/>
        <w:gridCol w:w="322"/>
        <w:gridCol w:w="1095"/>
        <w:gridCol w:w="1423"/>
      </w:tblGrid>
      <w:tr w:rsidR="00F622BC" w:rsidTr="007B4D52">
        <w:tc>
          <w:tcPr>
            <w:gridSpan w:val="9"/>
            <w:tcBorders>
              <w:top w:val="single" w:sz="12" w:color="auto" w:space="0"/>
              <w:bottom w:val="single" w:sz="24" w:color="auto" w:space="0"/>
              <w:left w:val="single" w:sz="12" w:color="auto" w:space="0"/>
              <w:right w:val="single" w:sz="12" w:color="auto" w:space="0"/>
            </w:tcBorders>
            <w:tcW w:w="10718" w:type="dxa"/>
          </w:tcPr>
          <w:p w:rsidR="007B4D52" w:rsidRDefault="007B4D52" w:rsidP="00C056B2" w:rsidRPr="007B4D52">
            <w:pPr>
              <w:rFonts w:hAnsiTheme="minorHAnsi"/>
              <w:pStyle w:val="BodyText"/>
              <w:jc w:val="both"/>
              <w:rPr>
                <w:rFonts w:ascii="Calibri"/>
                <w:sz w:val="22"/>
                <w:szCs w:val="22"/>
              </w:rPr>
            </w:pPr>
          </w:p>
          <w:p w:rsidR="00F622BC" w:rsidRDefault="00F622BC" w:rsidP="00C056B2" w:rsidRPr="007B4D52">
            <w:pPr>
              <w:rFonts w:hAnsiTheme="minorHAnsi"/>
              <w:pStyle w:val="BodyText"/>
              <w:jc w:val="both"/>
              <w:rPr>
                <w:rFonts w:ascii="Calibri"/>
                <w:sz w:val="22"/>
                <w:szCs w:val="22"/>
              </w:rPr>
            </w:pPr>
            <w:r w:rsidRPr="007B4D52">
              <w:rPr>
                <w:rFonts w:hAnsiTheme="minorHAnsi"/>
                <w:rFonts w:ascii="Calibri"/>
                <w:sz w:val="22"/>
                <w:szCs w:val="22"/>
              </w:rPr>
              <w:t>Please give the names and address of two people to whom references can be made. If you are currently employed or have been employed include details of present/last employer. References should cover your last three years of employment if applicable. Please note that any offer of employment is subject to satisfactory references.</w:t>
            </w:r>
          </w:p>
          <w:p w:rsidR="007B4D52" w:rsidRDefault="007B4D52" w:rsidP="00C056B2" w:rsidRPr="007B4D52">
            <w:pPr>
              <w:rFonts w:hAnsiTheme="minorHAnsi"/>
              <w:pStyle w:val="BodyText"/>
              <w:jc w:val="both"/>
              <w:rPr>
                <w:rFonts w:ascii="Calibri"/>
                <w:sz w:val="22"/>
                <w:szCs w:val="22"/>
              </w:rPr>
            </w:pPr>
          </w:p>
        </w:tc>
      </w:tr>
      <w:tr w:rsidR="00F622BC" w:rsidTr="007B4D52">
        <w:tc>
          <w:tcPr>
            <w:tcBorders>
              <w:top w:val="single" w:sz="24" w:color="auto" w:space="0"/>
              <w:left w:val="single" w:sz="12" w:color="auto" w:space="0"/>
              <w:right w:val="single" w:sz="12" w:color="auto" w:space="0"/>
            </w:tcBorders>
            <w:tcW w:w="952" w:type="dxa"/>
          </w:tcPr>
          <w:p w:rsidR="00F622BC" w:rsidRDefault="00F622BC" w:rsidP="00C056B2" w:rsidRPr="007B4D52">
            <w:r w:rsidRPr="007B4D52">
              <w:t>Name:</w:t>
            </w:r>
          </w:p>
        </w:tc>
        <w:tc>
          <w:tcPr>
            <w:gridSpan w:val="2"/>
            <w:tcBorders>
              <w:top w:val="single" w:sz="24" w:color="auto" w:space="0"/>
              <w:left w:val="single" w:sz="12" w:color="auto" w:space="0"/>
            </w:tcBorders>
            <w:tcW w:w="3082" w:type="dxa"/>
          </w:tcPr>
          <w:p w:rsidR="00F622BC" w:rsidRDefault="00F622BC" w:rsidP="00C056B2" w:rsidRPr="007B4D52"/>
          <w:p w:rsidR="007B4D52" w:rsidRDefault="007B4D52" w:rsidP="00C056B2" w:rsidRPr="007B4D52"/>
        </w:tc>
        <w:tc>
          <w:tcPr>
            <w:tcBorders>
              <w:top w:val="single" w:sz="24" w:color="auto" w:space="0"/>
            </w:tcBorders>
            <w:tcW w:w="909" w:type="dxa"/>
          </w:tcPr>
          <w:p w:rsidR="00F622BC" w:rsidRDefault="00F622BC" w:rsidP="00C056B2" w:rsidRPr="007B4D52">
            <w:r w:rsidRPr="007B4D52">
              <w:t>Email:</w:t>
            </w:r>
          </w:p>
        </w:tc>
        <w:tc>
          <w:tcPr>
            <w:gridSpan w:val="2"/>
            <w:tcBorders>
              <w:top w:val="single" w:sz="24" w:color="auto" w:space="0"/>
              <w:right w:val="single" w:sz="12" w:color="auto" w:space="0"/>
            </w:tcBorders>
            <w:tcW w:w="2777" w:type="dxa"/>
          </w:tcPr>
          <w:p w:rsidR="00F622BC" w:rsidRDefault="00F622BC" w:rsidP="00C056B2" w:rsidRPr="007B4D52"/>
        </w:tc>
        <w:tc>
          <w:tcPr>
            <w:gridSpan w:val="2"/>
            <w:tcBorders>
              <w:top w:val="single" w:sz="24" w:color="auto" w:space="0"/>
              <w:left w:val="single" w:sz="12" w:color="auto" w:space="0"/>
            </w:tcBorders>
            <w:tcW w:w="1411" w:type="dxa"/>
          </w:tcPr>
          <w:p w:rsidR="00F622BC" w:rsidRDefault="00F622BC" w:rsidP="00C056B2" w:rsidRPr="007B4D52">
            <w:r w:rsidRPr="007B4D52">
              <w:t>Telephone:</w:t>
            </w:r>
          </w:p>
        </w:tc>
        <w:tc>
          <w:tcPr>
            <w:tcBorders>
              <w:top w:val="single" w:sz="24" w:color="auto" w:space="0"/>
              <w:right w:val="single" w:sz="12" w:color="auto" w:space="0"/>
            </w:tcBorders>
            <w:tcW w:w="1587" w:type="dxa"/>
          </w:tcPr>
          <w:p w:rsidR="00F622BC" w:rsidRDefault="00F622BC" w:rsidP="00C056B2" w:rsidRPr="007B4D52"/>
        </w:tc>
      </w:tr>
      <w:tr w:rsidR="00F622BC" w:rsidTr="007B4D52">
        <w:tc>
          <w:tcPr>
            <w:gridSpan w:val="2"/>
            <w:tcBorders>
              <w:bottom w:val="single" w:sz="24" w:color="auto" w:space="0"/>
              <w:left w:val="single" w:sz="12" w:color="auto" w:space="0"/>
            </w:tcBorders>
            <w:tcW w:w="1136" w:type="dxa"/>
          </w:tcPr>
          <w:p w:rsidR="00F622BC" w:rsidRDefault="00F622BC" w:rsidP="00C056B2" w:rsidRPr="007B4D52">
            <w:r w:rsidRPr="007B4D52">
              <w:t>Address:</w:t>
            </w:r>
          </w:p>
        </w:tc>
        <w:tc>
          <w:tcPr>
            <w:gridSpan w:val="3"/>
            <w:tcBorders>
              <w:bottom w:val="single" w:sz="24" w:color="auto" w:space="0"/>
              <w:right w:val="single" w:sz="12" w:color="auto" w:space="0"/>
            </w:tcBorders>
            <w:tcW w:w="5166" w:type="dxa"/>
          </w:tcPr>
          <w:p w:rsidR="00F622BC" w:rsidRDefault="00F622BC" w:rsidP="00C056B2" w:rsidRPr="007B4D52">
            <w:pPr>
              <w:rPr>
                <w:sz w:val="40"/>
                <w:szCs w:val="40"/>
              </w:rPr>
            </w:pPr>
          </w:p>
          <w:p w:rsidR="007B4D52" w:rsidRDefault="007B4D52" w:rsidP="00C056B2" w:rsidRPr="007B4D52">
            <w:pPr>
              <w:rPr>
                <w:sz w:val="40"/>
                <w:szCs w:val="40"/>
              </w:rPr>
            </w:pPr>
          </w:p>
        </w:tc>
        <w:tc>
          <w:tcPr>
            <w:gridSpan w:val="2"/>
            <w:tcBorders>
              <w:bottom w:val="single" w:sz="24" w:color="auto" w:space="0"/>
              <w:left w:val="single" w:sz="12" w:color="auto" w:space="0"/>
            </w:tcBorders>
            <w:tcW w:w="1736" w:type="dxa"/>
          </w:tcPr>
          <w:p w:rsidR="00F622BC" w:rsidRDefault="00F622BC" w:rsidP="00C056B2" w:rsidRPr="007B4D52">
            <w:r w:rsidRPr="007B4D52">
              <w:t>Capacity in which known:</w:t>
            </w:r>
          </w:p>
        </w:tc>
        <w:tc>
          <w:tcPr>
            <w:gridSpan w:val="2"/>
            <w:tcBorders>
              <w:bottom w:val="single" w:sz="24" w:color="auto" w:space="0"/>
              <w:right w:val="single" w:sz="12" w:color="auto" w:space="0"/>
            </w:tcBorders>
            <w:tcW w:w="2680" w:type="dxa"/>
          </w:tcPr>
          <w:p w:rsidR="00F622BC" w:rsidRDefault="00F622BC" w:rsidP="00C056B2" w:rsidRPr="007B4D52">
            <w:pPr>
              <w:rPr>
                <w:sz w:val="40"/>
                <w:szCs w:val="40"/>
              </w:rPr>
            </w:pPr>
          </w:p>
        </w:tc>
      </w:tr>
      <w:tr w:rsidR="00F622BC" w:rsidTr="007B4D52">
        <w:tc>
          <w:tcPr>
            <w:tcBorders>
              <w:top w:val="single" w:sz="24" w:color="auto" w:space="0"/>
              <w:left w:val="single" w:sz="12" w:color="auto" w:space="0"/>
              <w:right w:val="single" w:sz="12" w:color="auto" w:space="0"/>
            </w:tcBorders>
            <w:tcW w:w="952" w:type="dxa"/>
          </w:tcPr>
          <w:p w:rsidR="00F622BC" w:rsidRDefault="00F622BC" w:rsidP="00C056B2" w:rsidRPr="007B4D52">
            <w:r w:rsidRPr="007B4D52">
              <w:t>Name:</w:t>
            </w:r>
          </w:p>
        </w:tc>
        <w:tc>
          <w:tcPr>
            <w:gridSpan w:val="2"/>
            <w:tcBorders>
              <w:top w:val="single" w:sz="24" w:color="auto" w:space="0"/>
              <w:left w:val="single" w:sz="12" w:color="auto" w:space="0"/>
            </w:tcBorders>
            <w:tcW w:w="3082" w:type="dxa"/>
          </w:tcPr>
          <w:p w:rsidR="00F622BC" w:rsidRDefault="00F622BC" w:rsidP="00C056B2" w:rsidRPr="007B4D52"/>
          <w:p w:rsidR="007B4D52" w:rsidRDefault="007B4D52" w:rsidP="00C056B2" w:rsidRPr="007B4D52"/>
        </w:tc>
        <w:tc>
          <w:tcPr>
            <w:tcBorders>
              <w:top w:val="single" w:sz="24" w:color="auto" w:space="0"/>
            </w:tcBorders>
            <w:tcW w:w="909" w:type="dxa"/>
          </w:tcPr>
          <w:p w:rsidR="00F622BC" w:rsidRDefault="00F622BC" w:rsidP="00C056B2" w:rsidRPr="007B4D52">
            <w:r w:rsidRPr="007B4D52">
              <w:t>Email:</w:t>
            </w:r>
          </w:p>
        </w:tc>
        <w:tc>
          <w:tcPr>
            <w:gridSpan w:val="2"/>
            <w:tcBorders>
              <w:top w:val="single" w:sz="24" w:color="auto" w:space="0"/>
              <w:right w:val="single" w:sz="12" w:color="auto" w:space="0"/>
            </w:tcBorders>
            <w:tcW w:w="2777" w:type="dxa"/>
          </w:tcPr>
          <w:p w:rsidR="00F622BC" w:rsidRDefault="00F622BC" w:rsidP="00C056B2" w:rsidRPr="007B4D52"/>
        </w:tc>
        <w:tc>
          <w:tcPr>
            <w:gridSpan w:val="2"/>
            <w:tcBorders>
              <w:top w:val="single" w:sz="24" w:color="auto" w:space="0"/>
              <w:left w:val="single" w:sz="12" w:color="auto" w:space="0"/>
            </w:tcBorders>
            <w:tcW w:w="1411" w:type="dxa"/>
          </w:tcPr>
          <w:p w:rsidR="00F622BC" w:rsidRDefault="00F622BC" w:rsidP="00C056B2" w:rsidRPr="007B4D52">
            <w:r w:rsidRPr="007B4D52">
              <w:t>Telephone:</w:t>
            </w:r>
          </w:p>
        </w:tc>
        <w:tc>
          <w:tcPr>
            <w:tcBorders>
              <w:top w:val="single" w:sz="24" w:color="auto" w:space="0"/>
              <w:right w:val="single" w:sz="12" w:color="auto" w:space="0"/>
            </w:tcBorders>
            <w:tcW w:w="1587" w:type="dxa"/>
          </w:tcPr>
          <w:p w:rsidR="00F622BC" w:rsidRDefault="00F622BC" w:rsidP="00C056B2" w:rsidRPr="007B4D52"/>
        </w:tc>
      </w:tr>
      <w:tr w:rsidR="00F622BC" w:rsidTr="007B4D52">
        <w:tc>
          <w:tcPr>
            <w:gridSpan w:val="2"/>
            <w:tcBorders>
              <w:bottom w:val="single" w:sz="24" w:color="auto" w:space="0"/>
              <w:left w:val="single" w:sz="12" w:color="auto" w:space="0"/>
            </w:tcBorders>
            <w:tcW w:w="1136" w:type="dxa"/>
          </w:tcPr>
          <w:p w:rsidR="00F622BC" w:rsidRDefault="00F622BC" w:rsidP="00C056B2" w:rsidRPr="007B4D52">
            <w:r w:rsidRPr="007B4D52">
              <w:t>Address:</w:t>
            </w:r>
          </w:p>
        </w:tc>
        <w:tc>
          <w:tcPr>
            <w:gridSpan w:val="3"/>
            <w:tcBorders>
              <w:bottom w:val="single" w:sz="24" w:color="auto" w:space="0"/>
              <w:right w:val="single" w:sz="12" w:color="auto" w:space="0"/>
            </w:tcBorders>
            <w:tcW w:w="5166" w:type="dxa"/>
          </w:tcPr>
          <w:p w:rsidR="00F622BC" w:rsidRDefault="00F622BC" w:rsidP="00C056B2" w:rsidRPr="007B4D52">
            <w:pPr>
              <w:rPr>
                <w:sz w:val="40"/>
                <w:szCs w:val="40"/>
              </w:rPr>
            </w:pPr>
          </w:p>
          <w:p w:rsidR="007B4D52" w:rsidRDefault="007B4D52" w:rsidP="00C056B2" w:rsidRPr="007B4D52">
            <w:pPr>
              <w:rPr>
                <w:sz w:val="40"/>
                <w:szCs w:val="40"/>
              </w:rPr>
            </w:pPr>
          </w:p>
        </w:tc>
        <w:tc>
          <w:tcPr>
            <w:gridSpan w:val="2"/>
            <w:tcBorders>
              <w:bottom w:val="single" w:sz="24" w:color="auto" w:space="0"/>
              <w:left w:val="single" w:sz="12" w:color="auto" w:space="0"/>
            </w:tcBorders>
            <w:tcW w:w="1736" w:type="dxa"/>
          </w:tcPr>
          <w:p w:rsidR="00F622BC" w:rsidRDefault="00F622BC" w:rsidP="00C056B2" w:rsidRPr="007B4D52">
            <w:r w:rsidRPr="007B4D52">
              <w:t>Capacity in which known:</w:t>
            </w:r>
          </w:p>
        </w:tc>
        <w:tc>
          <w:tcPr>
            <w:gridSpan w:val="2"/>
            <w:tcBorders>
              <w:bottom w:val="single" w:sz="24" w:color="auto" w:space="0"/>
              <w:right w:val="single" w:sz="12" w:color="auto" w:space="0"/>
            </w:tcBorders>
            <w:tcW w:w="2680" w:type="dxa"/>
          </w:tcPr>
          <w:p w:rsidR="00F622BC" w:rsidRDefault="00F622BC" w:rsidP="00C056B2" w:rsidRPr="007B4D52">
            <w:pPr>
              <w:rPr>
                <w:sz w:val="40"/>
                <w:szCs w:val="40"/>
              </w:rPr>
            </w:pPr>
          </w:p>
        </w:tc>
      </w:tr>
      <w:tr w:rsidR="00F622BC" w:rsidTr="007B4D52">
        <w:tc>
          <w:tcPr>
            <w:gridSpan w:val="9"/>
            <w:tcBorders>
              <w:top w:val="single" w:sz="24" w:color="auto" w:space="0"/>
              <w:bottom w:val="single" w:sz="12" w:color="auto" w:space="0"/>
              <w:left w:val="single" w:sz="12" w:color="auto" w:space="0"/>
              <w:right w:val="single" w:sz="12" w:color="auto" w:space="0"/>
            </w:tcBorders>
            <w:tcW w:w="10718" w:type="dxa"/>
          </w:tcPr>
          <w:p w:rsidR="007B4D52" w:rsidRDefault="007B4D52" w:rsidP="00C056B2" w:rsidRPr="007B4D52">
            <w:pPr>
              <w:jc w:val="both"/>
            </w:pPr>
          </w:p>
          <w:p w:rsidR="00F622BC" w:rsidRDefault="00F622BC" w:rsidP="00C056B2" w:rsidRPr="007B4D52">
            <w:pPr>
              <w:jc w:val="both"/>
              <w:rPr>
                <w:rFonts w:ascii="MS Gothic" w:eastAsia="MS Gothic" w:hAnsi="MS Gothic"/>
              </w:rPr>
            </w:pPr>
            <w:r w:rsidRPr="007B4D52">
              <w:rPr>
                <w:sz w:val="22"/>
              </w:rPr>
              <w:t xml:space="preserve">Please tick this box if you do not want your referees approached without your prior permission  </w:t>
            </w:r>
            <w:r w:rsidRPr="007B4D52">
              <w:rPr>
                <w:rFonts w:hint="eastAsia"/>
                <w:rFonts w:ascii="MS Gothic" w:eastAsia="MS Gothic" w:hAnsi="MS Gothic"/>
              </w:rPr>
              <w:t>☐</w:t>
            </w:r>
          </w:p>
          <w:p w:rsidR="007B4D52" w:rsidRDefault="007B4D52" w:rsidP="00C056B2" w:rsidRPr="007B4D52">
            <w:pPr>
              <w:jc w:val="both"/>
            </w:pPr>
          </w:p>
        </w:tc>
      </w:tr>
    </w:tbl>
    <w:p w:rsidR="00F622BC" w:rsidRDefault="00F622BC" w:rsidP="00F622BC">
      <w:pPr>
        <w:rPr>
          <w:color w:val="5CBBB1"/>
          <w:sz w:val="40"/>
          <w:szCs w:val="40"/>
        </w:rPr>
      </w:pPr>
    </w:p>
    <w:p w:rsidR="00F622BC" w:rsidRDefault="00F622BC" w:rsidP="00F622BC">
      <w:pPr>
        <w:rPr>
          <w:color w:val="5CBBB1"/>
          <w:sz w:val="40"/>
          <w:szCs w:val="40"/>
        </w:rPr>
      </w:pPr>
    </w:p>
    <w:p w:rsidR="00513BB2" w:rsidRDefault="00513BB2" w:rsidP="00F622BC">
      <w:pPr>
        <w:rPr>
          <w:color w:val="5CBBB1"/>
          <w:sz w:val="40"/>
          <w:szCs w:val="40"/>
        </w:rPr>
      </w:pPr>
    </w:p>
    <w:p w:rsidR="00F622BC" w:rsidRDefault="00F622BC" w:rsidP="00F622BC">
      <w:pPr>
        <w:rPr>
          <w:color w:val="5CBBB1"/>
          <w:sz w:val="40"/>
          <w:szCs w:val="40"/>
        </w:rPr>
      </w:pPr>
      <w:r>
        <w:rPr>
          <w:color w:val="5CBBB1"/>
          <w:sz w:val="40"/>
          <w:szCs w:val="40"/>
        </w:rPr>
        <w:t>Other Information</w:t>
      </w:r>
    </w:p>
    <w:tbl>
      <w:tblPr>
        <w:tblW w:w="0" w:type="auto"/>
        <w:tblBorders>
          <w:top w:val="single" w:sz="12" w:color="auto" w:space="0"/>
          <w:bottom w:val="single" w:sz="12" w:color="auto" w:space="0"/>
          <w:left w:val="single" w:sz="12" w:color="auto" w:space="0"/>
          <w:right w:val="single" w:sz="12" w:color="auto" w:space="0"/>
        </w:tblBorders>
        <w:tblInd w:w="72" w:type="dxa"/>
        <w:tblStyle w:val="TableGrid"/>
        <w:tblLook w:firstRow="1" w:lastRow="0" w:firstColumn="1" w:lastColumn="0" w:noHBand="0" w:noVBand="1"/>
      </w:tblPr>
      <w:tblGrid>
        <w:gridCol w:w="5313"/>
        <w:gridCol w:w="411"/>
        <w:gridCol w:w="2342"/>
        <w:gridCol w:w="2036"/>
      </w:tblGrid>
      <w:tr w:rsidR="00F622BC" w:rsidTr="007B4D52">
        <w:tc>
          <w:tcPr>
            <w:gridSpan w:val="3"/>
            <w:tcW w:w="8258" w:type="dxa"/>
          </w:tcPr>
          <w:p w:rsidR="00F622BC" w:rsidRDefault="00F622BC" w:rsidP="00C056B2" w:rsidRPr="007B4D52">
            <w:pPr>
              <w:rPr>
                <w:rFonts w:cs="Arial"/>
              </w:rPr>
            </w:pPr>
            <w:r w:rsidRPr="007B4D52">
              <w:rPr>
                <w:rFonts w:cs="Arial"/>
              </w:rPr>
              <w:t>Do you have any unspent convictions? (if yes please give details)</w:t>
            </w:r>
          </w:p>
        </w:tc>
        <w:tc>
          <w:tcPr>
            <w:tcW w:w="2090" w:type="dxa"/>
          </w:tcPr>
          <w:p w:rsidR="00F622BC" w:rsidRDefault="00F622BC" w:rsidP="00C056B2" w:rsidRPr="007B4D52">
            <w:pPr>
              <w:rPr>
                <w:rFonts w:cs="Arial"/>
              </w:rPr>
            </w:pPr>
          </w:p>
        </w:tc>
      </w:tr>
      <w:tr w:rsidR="00F622BC" w:rsidTr="007B4D52">
        <w:tc>
          <w:tcPr>
            <w:tcW w:w="5426" w:type="dxa"/>
          </w:tcPr>
          <w:p w:rsidR="00F622BC" w:rsidRDefault="00F622BC" w:rsidP="00C056B2" w:rsidRPr="007B4D52">
            <w:pPr>
              <w:rPr>
                <w:rFonts w:cs="Arial"/>
              </w:rPr>
            </w:pPr>
            <w:r w:rsidRPr="007B4D52">
              <w:rPr>
                <w:rFonts w:cs="Arial"/>
              </w:rPr>
              <w:t>Are there any other matters that may affect your ability to undertake the duties of this post?</w:t>
            </w:r>
          </w:p>
        </w:tc>
        <w:tc>
          <w:tcPr>
            <w:gridSpan w:val="3"/>
            <w:tcW w:w="4922" w:type="dxa"/>
          </w:tcPr>
          <w:p w:rsidR="00F622BC" w:rsidRDefault="00F622BC" w:rsidP="00C056B2" w:rsidRPr="007B4D52">
            <w:pPr>
              <w:rPr>
                <w:rFonts w:cs="Arial"/>
              </w:rPr>
            </w:pPr>
          </w:p>
        </w:tc>
      </w:tr>
      <w:tr w:rsidR="00F622BC" w:rsidTr="007B4D52">
        <w:tc>
          <w:tcPr>
            <w:gridSpan w:val="3"/>
            <w:tcW w:w="8258" w:type="dxa"/>
          </w:tcPr>
          <w:p w:rsidR="00F622BC" w:rsidRDefault="00F622BC" w:rsidP="00C056B2" w:rsidRPr="007B4D52">
            <w:pPr>
              <w:rPr>
                <w:rFonts w:cs="Arial"/>
              </w:rPr>
            </w:pPr>
            <w:r w:rsidRPr="007B4D52">
              <w:rPr>
                <w:rFonts w:cs="Arial"/>
              </w:rPr>
              <w:t>Please indicate any particular requirements you may have if selected for interview, e.g. access or facilities:</w:t>
            </w:r>
          </w:p>
        </w:tc>
        <w:tc>
          <w:tcPr>
            <w:tcW w:w="2090" w:type="dxa"/>
          </w:tcPr>
          <w:p w:rsidR="00F622BC" w:rsidRDefault="00F622BC" w:rsidP="00C056B2" w:rsidRPr="007B4D52">
            <w:pPr>
              <w:rPr>
                <w:rFonts w:cs="Arial"/>
              </w:rPr>
            </w:pPr>
          </w:p>
        </w:tc>
      </w:tr>
      <w:tr w:rsidR="00F622BC" w:rsidTr="007B4D52">
        <w:tc>
          <w:tcPr>
            <w:gridSpan w:val="2"/>
            <w:tcW w:w="5848" w:type="dxa"/>
          </w:tcPr>
          <w:p w:rsidR="00F622BC" w:rsidRDefault="00F622BC" w:rsidP="00C056B2" w:rsidRPr="007B4D52">
            <w:pPr>
              <w:rPr>
                <w:rFonts w:cs="Arial"/>
              </w:rPr>
            </w:pPr>
            <w:r w:rsidRPr="007B4D52">
              <w:rPr>
                <w:rFonts w:cs="Arial"/>
              </w:rPr>
              <w:t>Where did you hear about this vacancy?</w:t>
            </w:r>
          </w:p>
        </w:tc>
        <w:tc>
          <w:tcPr>
            <w:gridSpan w:val="2"/>
            <w:tcW w:w="4500" w:type="dxa"/>
          </w:tcPr>
          <w:p w:rsidR="00F622BC" w:rsidRDefault="00F622BC" w:rsidP="00C056B2" w:rsidRPr="007B4D52">
            <w:pPr>
              <w:rPr>
                <w:rFonts w:cs="Arial"/>
              </w:rPr>
            </w:pPr>
          </w:p>
          <w:p w:rsidR="007B4D52" w:rsidRDefault="007B4D52" w:rsidP="00C056B2" w:rsidRPr="007B4D52">
            <w:pPr>
              <w:rPr>
                <w:rFonts w:cs="Arial"/>
              </w:rPr>
            </w:pPr>
          </w:p>
        </w:tc>
      </w:tr>
    </w:tbl>
    <w:p w:rsidR="00493326" w:rsidRDefault="00493326" w:rsidP="009E7AFB">
      <w:pPr>
        <w:pStyle w:val="Heading1"/>
        <w:rPr>
          <w:color w:val="5CBDB1"/>
          <w:sz w:val="40"/>
          <w:szCs w:val="40"/>
        </w:rPr>
      </w:pPr>
    </w:p>
    <w:p w:rsidR="00493326" w:rsidRDefault="00493326" w:rsidP="009E7AFB">
      <w:pPr>
        <w:pStyle w:val="Heading1"/>
        <w:rPr>
          <w:color w:val="5CBDB1"/>
          <w:sz w:val="40"/>
          <w:szCs w:val="40"/>
        </w:rPr>
      </w:pPr>
    </w:p>
    <w:p w:rsidR="003D6F9D" w:rsidRDefault="003D6F9D" w:rsidP="003D6F9D" w:rsidRPr="00B5625D">
      <w:pPr>
        <w:jc w:val="both"/>
        <w:rPr>
          <w:b/>
          <w:color w:val="073D46"/>
          <w:rFonts w:cs="Arial"/>
          <w:szCs w:val="20"/>
        </w:rPr>
      </w:pPr>
    </w:p>
    <w:p w:rsidR="001C04FF" w:rsidRDefault="001C04FF" w:rsidP="002F629E">
      <w:pPr>
        <w:jc w:val="right"/>
        <w:rPr>
          <w:b/>
          <w:color w:val="073D46"/>
          <w:rFonts w:cs="Arial"/>
          <w:sz w:val="32"/>
          <w:szCs w:val="32"/>
        </w:rPr>
      </w:pPr>
    </w:p>
    <w:p w:rsidR="007B4D52" w:rsidRDefault="007B4D52" w:rsidP="002F629E">
      <w:pPr>
        <w:jc w:val="right"/>
        <w:rPr>
          <w:b/>
          <w:color w:val="073D46"/>
          <w:rFonts w:cs="Arial"/>
          <w:sz w:val="32"/>
          <w:szCs w:val="32"/>
        </w:rPr>
      </w:pPr>
    </w:p>
    <w:p w:rsidR="007B4D52" w:rsidRDefault="007B4D52" w:rsidP="002F629E">
      <w:pPr>
        <w:jc w:val="right"/>
        <w:rPr>
          <w:b/>
          <w:color w:val="073D46"/>
          <w:rFonts w:cs="Arial"/>
          <w:sz w:val="32"/>
          <w:szCs w:val="32"/>
        </w:rPr>
      </w:pPr>
      <w:bookmarkStart w:id="0" w:name="_GoBack"/>
      <w:bookmarkEnd w:id="0"/>
    </w:p>
    <w:p w:rsidR="007B4D52" w:rsidRDefault="007B4D52" w:rsidP="002F629E">
      <w:pPr>
        <w:jc w:val="right"/>
        <w:rPr>
          <w:b/>
          <w:color w:val="073D46"/>
          <w:rFonts w:cs="Arial"/>
          <w:sz w:val="32"/>
          <w:szCs w:val="32"/>
        </w:rPr>
      </w:pPr>
    </w:p>
    <w:p w:rsidR="003D6F9D" w:rsidRDefault="003D6F9D" w:rsidP="002F629E" w:rsidRPr="001C04FF">
      <w:pPr>
        <w:jc w:val="right"/>
        <w:rPr>
          <w:b/>
          <w:color w:val="5CBDB1"/>
          <w:rFonts w:cs="Arial"/>
          <w:sz w:val="40"/>
          <w:szCs w:val="40"/>
        </w:rPr>
      </w:pPr>
      <w:r w:rsidRPr="001C04FF">
        <w:rPr>
          <w:b/>
          <w:color w:val="5CBDB1"/>
          <w:rFonts w:cs="Arial"/>
          <w:sz w:val="40"/>
          <w:szCs w:val="40"/>
        </w:rPr>
        <w:t>KCLSU Equal Opportunities Policy</w:t>
      </w:r>
    </w:p>
    <w:p w:rsidR="003D6F9D" w:rsidRDefault="003D6F9D" w:rsidP="003D6F9D" w:rsidRPr="00B5625D">
      <w:pPr>
        <w:jc w:val="both"/>
        <w:rPr>
          <w:b/>
          <w:color w:val="073D46"/>
          <w:rFonts w:cs="Arial"/>
          <w:szCs w:val="20"/>
        </w:rPr>
      </w:pPr>
    </w:p>
    <w:p w:rsidR="003D6F9D" w:rsidRDefault="003D6F9D" w:rsidP="003D6F9D" w:rsidRPr="00B5625D">
      <w:pPr>
        <w:jc w:val="both"/>
        <w:rPr>
          <w:color w:val="073D46"/>
          <w:rFonts w:cs="Arial"/>
          <w:sz w:val="28"/>
          <w:szCs w:val="28"/>
        </w:rPr>
      </w:pPr>
      <w:r w:rsidRPr="00B5625D">
        <w:rPr>
          <w:b/>
          <w:color w:val="073D46"/>
          <w:rFonts w:cs="Arial"/>
          <w:sz w:val="28"/>
          <w:szCs w:val="28"/>
        </w:rPr>
        <w:t xml:space="preserve">Introduction </w:t>
      </w:r>
    </w:p>
    <w:p w:rsidR="003D6F9D" w:rsidRDefault="003D6F9D" w:rsidP="003D6F9D" w:rsidRPr="00B5625D">
      <w:pPr>
        <w:rPr>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 xml:space="preserve">KCLSU is committed to promoting and developing equality of opportunity for all KCLSU staff, students, members and visitors by prohibiting all forms of discrimination, harassment and incitement to discriminate or harass. KCLSU aims to create an environment whereby students, staff, members and visitors are treated fairly and equally. </w:t>
      </w:r>
    </w:p>
    <w:p w:rsidR="003D6F9D" w:rsidRDefault="003D6F9D" w:rsidP="003D6F9D" w:rsidRPr="00B5625D">
      <w:pPr>
        <w:jc w:val="both"/>
        <w:rPr>
          <w:b/>
          <w:color w:val="073D46"/>
          <w:rFonts w:cs="Arial"/>
          <w:sz w:val="20"/>
          <w:szCs w:val="20"/>
        </w:rPr>
      </w:pPr>
    </w:p>
    <w:p w:rsidR="003D6F9D" w:rsidRDefault="003D6F9D" w:rsidP="003D6F9D" w:rsidRPr="00B5625D">
      <w:pPr>
        <w:jc w:val="both"/>
        <w:rPr>
          <w:b/>
          <w:color w:val="073D46"/>
          <w:rFonts w:cs="Arial"/>
          <w:sz w:val="28"/>
          <w:szCs w:val="28"/>
        </w:rPr>
      </w:pPr>
      <w:r w:rsidRPr="00B5625D">
        <w:rPr>
          <w:b/>
          <w:color w:val="073D46"/>
          <w:rFonts w:cs="Arial"/>
          <w:sz w:val="28"/>
          <w:szCs w:val="28"/>
        </w:rPr>
        <w:t>Scope</w:t>
      </w:r>
    </w:p>
    <w:p w:rsidR="003D6F9D" w:rsidRDefault="003D6F9D" w:rsidP="003D6F9D" w:rsidRPr="00B5625D">
      <w:pPr>
        <w:jc w:val="both"/>
        <w:rPr>
          <w:b/>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This policy applies to all employees of KCLSU and should be read in conjunction with the Harassment &amp; Bullying Policy and the Grievance Procedure.</w:t>
      </w:r>
    </w:p>
    <w:p w:rsidR="003D6F9D" w:rsidRDefault="003D6F9D" w:rsidP="003D6F9D" w:rsidRPr="00B5625D">
      <w:pPr>
        <w:jc w:val="both"/>
        <w:rPr>
          <w:color w:val="073D46"/>
          <w:rFonts w:cs="Arial"/>
          <w:sz w:val="20"/>
          <w:szCs w:val="20"/>
        </w:rPr>
      </w:pPr>
    </w:p>
    <w:p w:rsidR="003D6F9D" w:rsidRDefault="003D6F9D" w:rsidP="003D6F9D" w:rsidRPr="00B5625D">
      <w:pPr>
        <w:jc w:val="both"/>
        <w:rPr>
          <w:b/>
          <w:color w:val="073D46"/>
          <w:rFonts w:cs="Arial"/>
          <w:sz w:val="28"/>
          <w:szCs w:val="28"/>
        </w:rPr>
      </w:pPr>
      <w:r w:rsidRPr="00B5625D">
        <w:rPr>
          <w:b/>
          <w:color w:val="073D46"/>
          <w:rFonts w:cs="Arial"/>
          <w:sz w:val="28"/>
          <w:szCs w:val="28"/>
        </w:rPr>
        <w:t>Policy</w:t>
      </w:r>
    </w:p>
    <w:p w:rsidR="003D6F9D" w:rsidRDefault="003D6F9D" w:rsidP="003D6F9D" w:rsidRPr="00B5625D">
      <w:pPr>
        <w:jc w:val="both"/>
        <w:rPr>
          <w:b/>
          <w:color w:val="073D46"/>
          <w:rFonts w:cs="Arial"/>
          <w:sz w:val="20"/>
          <w:szCs w:val="20"/>
        </w:rPr>
      </w:pPr>
    </w:p>
    <w:p w:rsidR="003D6F9D" w:rsidRDefault="003D6F9D" w:rsidP="003D6F9D" w:rsidRPr="00B5625D">
      <w:pPr>
        <w:jc w:val="both"/>
        <w:rPr>
          <w:b/>
          <w:color w:val="073D46"/>
          <w:rFonts w:cs="Arial"/>
          <w:sz w:val="20"/>
          <w:szCs w:val="20"/>
        </w:rPr>
      </w:pPr>
      <w:r w:rsidRPr="00B5625D">
        <w:rPr>
          <w:b/>
          <w:color w:val="073D46"/>
          <w:rFonts w:cs="Arial"/>
          <w:sz w:val="20"/>
          <w:szCs w:val="20"/>
        </w:rPr>
        <w:t>1. Statement of Intent</w:t>
      </w:r>
    </w:p>
    <w:p w:rsidR="003D6F9D" w:rsidRDefault="003D6F9D" w:rsidP="003D6F9D" w:rsidRPr="00B5625D">
      <w:pPr>
        <w:jc w:val="both"/>
        <w:rPr>
          <w:b/>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1.1</w:t>
      </w:r>
      <w:r>
        <w:rPr>
          <w:color w:val="073D46"/>
          <w:rFonts w:cs="Arial"/>
          <w:sz w:val="20"/>
          <w:szCs w:val="20"/>
        </w:rPr>
        <w:tab/>
      </w:r>
      <w:r>
        <w:rPr>
          <w:color w:val="073D46"/>
          <w:rFonts w:cs="Arial"/>
          <w:sz w:val="20"/>
          <w:szCs w:val="20"/>
        </w:rPr>
        <w:t>It is the policy of KCLSU to promote equal opportunities for our staff and students by prohibiting all forms of discrimination, harassment and incitement to discriminate or harass.</w:t>
      </w:r>
    </w:p>
    <w:p w:rsidR="003D6F9D" w:rsidRDefault="003D6F9D" w:rsidP="003D6F9D" w:rsidRPr="00B5625D">
      <w:pPr>
        <w:jc w:val="both"/>
        <w:ind w:left="360"/>
        <w:rPr>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1.2</w:t>
      </w:r>
      <w:r>
        <w:rPr>
          <w:color w:val="073D46"/>
          <w:rFonts w:cs="Arial"/>
          <w:sz w:val="20"/>
          <w:szCs w:val="20"/>
        </w:rPr>
        <w:tab/>
      </w:r>
      <w:r>
        <w:rPr>
          <w:color w:val="073D46"/>
          <w:rFonts w:cs="Arial"/>
          <w:sz w:val="20"/>
          <w:szCs w:val="20"/>
        </w:rPr>
        <w:t>The aim of this policy is to create an environment whereby students and staff are treated fairly and equally.</w:t>
      </w:r>
    </w:p>
    <w:p w:rsidR="003D6F9D" w:rsidRDefault="003D6F9D" w:rsidP="003D6F9D" w:rsidRPr="00B5625D">
      <w:pPr>
        <w:jc w:val="both"/>
        <w:rPr>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1.3</w:t>
      </w:r>
      <w:r>
        <w:rPr>
          <w:color w:val="073D46"/>
          <w:rFonts w:cs="Arial"/>
          <w:sz w:val="20"/>
          <w:szCs w:val="20"/>
        </w:rPr>
        <w:tab/>
      </w:r>
      <w:r>
        <w:rPr>
          <w:color w:val="073D46"/>
          <w:rFonts w:cs="Arial"/>
          <w:sz w:val="20"/>
          <w:szCs w:val="20"/>
        </w:rPr>
        <w:t>KCLSU is committed to providing a safe and secure environment for all its members, staff and visitors.</w:t>
      </w:r>
    </w:p>
    <w:p w:rsidR="003D6F9D" w:rsidRDefault="003D6F9D" w:rsidP="003D6F9D" w:rsidRPr="00B5625D">
      <w:pPr>
        <w:jc w:val="both"/>
        <w:rPr>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1.4</w:t>
      </w:r>
      <w:r>
        <w:rPr>
          <w:color w:val="073D46"/>
          <w:rFonts w:cs="Arial"/>
          <w:sz w:val="20"/>
          <w:szCs w:val="20"/>
        </w:rPr>
        <w:tab/>
      </w:r>
      <w:r>
        <w:rPr>
          <w:color w:val="073D46"/>
          <w:rFonts w:cs="Arial"/>
          <w:sz w:val="20"/>
          <w:szCs w:val="20"/>
        </w:rPr>
        <w:t>No person will be discriminated against on grounds of any of the following:</w:t>
      </w:r>
    </w:p>
    <w:p w:rsidR="003D6F9D" w:rsidRDefault="003D6F9D" w:rsidP="003D6F9D" w:rsidRPr="00B5625D">
      <w:pPr>
        <w:jc w:val="both"/>
        <w:rPr>
          <w:color w:val="073D46"/>
          <w:rFonts w:cs="Arial"/>
          <w:sz w:val="20"/>
          <w:szCs w:val="20"/>
        </w:rPr>
      </w:pPr>
      <w:r w:rsidRPr="00B5625D">
        <w:rPr>
          <w:color w:val="073D46"/>
          <w:rFonts w:cs="Arial"/>
          <w:sz w:val="20"/>
          <w:szCs w:val="20"/>
        </w:rPr>
        <w:tab/>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Age</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Disability</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Gender Reassignment</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HIV Status</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Marriage and Civil Partnership</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Nationality</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Parental status</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Political opinion</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Pregnancy and Maternity</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Race</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Religion and Belief</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Sex</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Sexual Orientation</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Socio-economic background</w:t>
      </w:r>
    </w:p>
    <w:p w:rsidR="003D6F9D" w:rsidRDefault="003D6F9D" w:rsidP="00260074" w:rsidRPr="00B5625D">
      <w:pPr>
        <w:numPr>
          <w:ilvl w:val="1"/>
          <w:numId w:val="2"/>
        </w:numPr>
        <w:jc w:val="both"/>
        <w:rPr>
          <w:color w:val="073D46"/>
          <w:rFonts w:cs="Arial"/>
          <w:sz w:val="20"/>
          <w:szCs w:val="20"/>
        </w:rPr>
      </w:pPr>
      <w:r w:rsidRPr="00B5625D">
        <w:rPr>
          <w:color w:val="073D46"/>
          <w:rFonts w:cs="Arial"/>
          <w:sz w:val="20"/>
          <w:szCs w:val="20"/>
        </w:rPr>
        <w:t>Any other irrelevant distinction</w:t>
      </w:r>
    </w:p>
    <w:p w:rsidR="003D6F9D" w:rsidRDefault="003D6F9D" w:rsidP="003D6F9D" w:rsidRPr="00B5625D">
      <w:pPr>
        <w:jc w:val="both"/>
        <w:rPr>
          <w:color w:val="073D46"/>
          <w:rFonts w:cs="Arial"/>
          <w:sz w:val="20"/>
          <w:szCs w:val="20"/>
        </w:rPr>
      </w:pPr>
    </w:p>
    <w:p w:rsidR="003D6F9D" w:rsidRDefault="003D6F9D" w:rsidP="003D6F9D" w:rsidRPr="00B5625D">
      <w:pPr>
        <w:jc w:val="both"/>
        <w:rPr>
          <w:color w:val="073D46"/>
          <w:rFonts w:cs="Arial"/>
          <w:sz w:val="20"/>
          <w:szCs w:val="20"/>
        </w:rPr>
      </w:pPr>
      <w:r w:rsidRPr="00B5625D">
        <w:rPr>
          <w:color w:val="073D46"/>
          <w:rFonts w:cs="Arial"/>
          <w:sz w:val="20"/>
          <w:szCs w:val="20"/>
        </w:rPr>
        <w:t>1.5</w:t>
      </w:r>
      <w:r>
        <w:rPr>
          <w:color w:val="073D46"/>
          <w:rFonts w:cs="Arial"/>
          <w:sz w:val="20"/>
          <w:szCs w:val="20"/>
        </w:rPr>
        <w:tab/>
      </w:r>
      <w:r>
        <w:rPr>
          <w:color w:val="073D46"/>
          <w:rFonts w:cs="Arial"/>
          <w:sz w:val="20"/>
          <w:szCs w:val="20"/>
        </w:rPr>
        <w:t>It is the responsibility of all KCLSU staff members to adhere to this policy, behave in a non-discriminatory manner and to help change practices and procedures that deny or limit equality of opportunity or treatment.</w:t>
      </w:r>
    </w:p>
    <w:p w:rsidR="003D6F9D" w:rsidRDefault="003D6F9D" w:rsidP="003D6F9D" w:rsidRPr="00B5625D">
      <w:pPr>
        <w:jc w:val="both"/>
        <w:rPr>
          <w:color w:val="073D46"/>
          <w:rFonts w:cs="Arial"/>
          <w:sz w:val="20"/>
          <w:szCs w:val="20"/>
        </w:rPr>
      </w:pPr>
      <w:r w:rsidRPr="00B5625D">
        <w:rPr>
          <w:color w:val="073D46"/>
          <w:rFonts w:cs="Arial"/>
          <w:sz w:val="20"/>
          <w:szCs w:val="20"/>
        </w:rPr>
        <w:t>1.6</w:t>
      </w:r>
      <w:r>
        <w:rPr>
          <w:color w:val="073D46"/>
          <w:rFonts w:cs="Arial"/>
          <w:sz w:val="20"/>
          <w:szCs w:val="20"/>
        </w:rPr>
        <w:tab/>
      </w:r>
      <w:r>
        <w:rPr>
          <w:color w:val="073D46"/>
          <w:rFonts w:cs="Arial"/>
          <w:sz w:val="20"/>
          <w:szCs w:val="20"/>
        </w:rPr>
        <w:t>KCLSU will monitor and reassess its own practice and procedures to ensure that they are in no way discriminatory to or exclusive from any particular group.</w:t>
      </w:r>
    </w:p>
    <w:p w:rsidR="003D6F9D" w:rsidRDefault="003D6F9D" w:rsidP="003D6F9D" w:rsidRPr="00B5625D">
      <w:pPr>
        <w:jc w:val="both"/>
        <w:rPr>
          <w:color w:val="073D46"/>
          <w:rFonts w:cs="Arial"/>
          <w:sz w:val="20"/>
          <w:szCs w:val="20"/>
        </w:rPr>
      </w:pPr>
    </w:p>
    <w:p w:rsidR="003D6F9D" w:rsidRDefault="003D6F9D" w:rsidP="003D6F9D" w:rsidRPr="00B5625D">
      <w:pPr>
        <w:jc w:val="both"/>
        <w:rPr>
          <w:b/>
          <w:color w:val="073D46"/>
          <w:rFonts w:cs="Arial"/>
          <w:sz w:val="20"/>
          <w:szCs w:val="20"/>
        </w:rPr>
      </w:pPr>
      <w:r w:rsidRPr="00B5625D">
        <w:rPr>
          <w:b/>
          <w:color w:val="073D46"/>
          <w:rFonts w:cs="Arial"/>
          <w:sz w:val="20"/>
          <w:szCs w:val="20"/>
        </w:rPr>
        <w:t>2. Procedure for breaches of this policy:</w:t>
      </w:r>
    </w:p>
    <w:p w:rsidR="003D6F9D" w:rsidRDefault="003D6F9D" w:rsidP="003D6F9D" w:rsidRPr="00B5625D">
      <w:pPr>
        <w:jc w:val="both"/>
        <w:rPr>
          <w:b/>
          <w:color w:val="073D46"/>
          <w:rFonts w:cs="Arial"/>
          <w:sz w:val="20"/>
          <w:szCs w:val="20"/>
        </w:rPr>
      </w:pPr>
    </w:p>
    <w:p w:rsidR="003D6F9D" w:rsidRDefault="003D6F9D" w:rsidP="003D6F9D" w:rsidRPr="00B5625D">
      <w:pPr>
        <w:pStyle w:val="BodyText1"/>
        <w:ind w:firstLine="0"/>
        <w:rPr>
          <w:color w:val="073D46"/>
          <w:sz w:val="20"/>
          <w:szCs w:val="20"/>
        </w:rPr>
      </w:pPr>
      <w:r w:rsidRPr="00B5625D">
        <w:rPr>
          <w:color w:val="073D46"/>
          <w:sz w:val="20"/>
          <w:szCs w:val="20"/>
        </w:rPr>
        <w:t>Any staff member who wishes to report a contravention of this policy should do so through KCLSU’s Grievance Procedure. Disciplinary action will be considered in all cases where a claim of discrimination, harassment or bullying is substantiated.</w:t>
      </w:r>
    </w:p>
    <w:p w:rsidR="003D6F9D" w:rsidRDefault="003D6F9D" w:rsidP="003D6F9D" w:rsidRPr="00B5625D">
      <w:pPr>
        <w:jc w:val="both"/>
        <w:rPr>
          <w:b/>
          <w:color w:val="073D46"/>
          <w:rFonts w:cs="Arial"/>
          <w:sz w:val="20"/>
          <w:szCs w:val="20"/>
        </w:rPr>
      </w:pPr>
    </w:p>
    <w:p w:rsidR="003D6F9D" w:rsidRDefault="003D6F9D" w:rsidP="000D72EC" w:rsidRPr="00B5625D">
      <w:pPr>
        <w:rPr>
          <w:color w:val="073D46"/>
          <w:rFonts w:cs="Arial"/>
        </w:rPr>
      </w:pPr>
    </w:p>
    <w:p w:rsidR="00AB3472" w:rsidRDefault="00AB3472" w:rsidP="000D72EC" w:rsidRPr="00B5625D">
      <w:pPr>
        <w:rPr>
          <w:color w:val="073D46"/>
          <w:rFonts w:cs="Arial"/>
        </w:rPr>
      </w:pPr>
    </w:p>
    <w:sectPr w:rsidR="00AB3472" w:rsidRPr="00B5625D" w:rsidSect="00CA0A3E">
      <w:docGrid w:linePitch="360"/>
      <w:footerReference r:id="rId8" w:type="default"/>
      <w:pgSz w:w="11906" w:h="16838"/>
      <w:pgMar w:left="851" w:right="851" w:top="851" w:bottom="851"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07" w:rsidRDefault="00F63907" w:rsidP="00CA0A3E">
      <w:r>
        <w:separator/>
      </w:r>
    </w:p>
  </w:endnote>
  <w:endnote w:type="continuationSeparator" w:id="0">
    <w:p w:rsidR="00F63907" w:rsidRDefault="00F63907" w:rsidP="00C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Emeric">
    <w:panose1 w:val="02000503040000020004"/>
    <w:charset w:val="00"/>
    <w:family w:val="modern"/>
    <w:notTrueType/>
    <w:pitch w:val="variable"/>
    <w:sig w:usb0="A00000EF" w:usb1="5000206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A00002AF" w:usb1="5000204B" w:usb2="00000000" w:usb3="00000000" w:csb0="0000009F" w:csb1="00000000"/>
  </w:font>
  <w:font w:name="HelveticaNeueLT Std Lt">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B20" w:rsidRDefault="00710B20">
    <w:pPr>
      <w:pStyle w:val="Footer"/>
    </w:pPr>
    <w:r>
      <w:rPr>
        <w:noProof/>
        <w:lang w:eastAsia="en-GB"/>
      </w:rPr>
      <w:drawing>
        <wp:anchor distT="0" distB="0" distL="114300" distR="114300" simplePos="0" relativeHeight="251659264" behindDoc="0" locked="0" layoutInCell="1" allowOverlap="1" wp14:anchorId="5C715B2B" wp14:editId="03C3731E">
          <wp:simplePos x="0" y="0"/>
          <wp:positionH relativeFrom="margin">
            <wp:posOffset>-200025</wp:posOffset>
          </wp:positionH>
          <wp:positionV relativeFrom="paragraph">
            <wp:posOffset>-212725</wp:posOffset>
          </wp:positionV>
          <wp:extent cx="6894830" cy="838200"/>
          <wp:effectExtent l="0" t="0" r="1270" b="0"/>
          <wp:wrapSquare wrapText="bothSides"/>
          <wp:docPr id="1" name="Picture 1" descr="foote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4830" cy="838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07" w:rsidRDefault="00F63907" w:rsidP="00CA0A3E">
      <w:r>
        <w:separator/>
      </w:r>
    </w:p>
  </w:footnote>
  <w:footnote w:type="continuationSeparator" w:id="0">
    <w:p w:rsidR="00F63907" w:rsidRDefault="00F63907" w:rsidP="00CA0A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IdMacAtCleanup w:val="6"/>
  <w:abstractNum w:abstractNumId="0">
    <w:multiLevelType w:val="hybridMultilevel"/>
    <w:nsid w:val="0A010064"/>
    <w:tmpl w:val="6B76EF3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
    <w:multiLevelType w:val="hybridMultilevel"/>
    <w:nsid w:val="157C653F"/>
    <w:tmpl w:val="C278F062"/>
    <w:lvl w:ilvl="0" w:tplc="08090001">
      <w:numFmt w:val="bullet"/>
      <w:lvlText w:val=""/>
      <w:start w:val="1"/>
      <w:rPr>
        <w:rFonts w:hint="default"/>
        <w:rFonts w:ascii="Symbol" w:hAnsi="Symbol"/>
      </w:rPr>
      <w:pPr>
        <w:ind w:left="720"/>
        <w:ind w:hanging="360"/>
      </w:pPr>
      <w:lvlJc w:val="left"/>
    </w:lvl>
    <w:lvl w:ilvl="1" w:tplc="08090003">
      <w:numFmt w:val="decimal"/>
      <w:lvlText w:val="%2."/>
      <w:start w:val="1"/>
      <w:pPr>
        <w:ind w:left="1440"/>
        <w:ind w:hanging="360"/>
        <w:tabs>
          <w:tab w:val="num" w:pos="1440"/>
        </w:tabs>
      </w:pPr>
      <w:lvlJc w:val="left"/>
    </w:lvl>
    <w:lvl w:ilvl="2" w:tplc="08090005">
      <w:numFmt w:val="decimal"/>
      <w:lvlText w:val="%3."/>
      <w:start w:val="1"/>
      <w:pPr>
        <w:ind w:left="2160"/>
        <w:ind w:hanging="360"/>
        <w:tabs>
          <w:tab w:val="num" w:pos="2160"/>
        </w:tabs>
      </w:pPr>
      <w:lvlJc w:val="left"/>
    </w:lvl>
    <w:lvl w:ilvl="3" w:tplc="08090001">
      <w:numFmt w:val="decimal"/>
      <w:lvlText w:val="%4."/>
      <w:start w:val="1"/>
      <w:pPr>
        <w:ind w:left="2880"/>
        <w:ind w:hanging="360"/>
        <w:tabs>
          <w:tab w:val="num" w:pos="2880"/>
        </w:tabs>
      </w:pPr>
      <w:lvlJc w:val="left"/>
    </w:lvl>
    <w:lvl w:ilvl="4" w:tplc="08090003">
      <w:numFmt w:val="decimal"/>
      <w:lvlText w:val="%5."/>
      <w:start w:val="1"/>
      <w:pPr>
        <w:ind w:left="3600"/>
        <w:ind w:hanging="360"/>
        <w:tabs>
          <w:tab w:val="num" w:pos="3600"/>
        </w:tabs>
      </w:pPr>
      <w:lvlJc w:val="left"/>
    </w:lvl>
    <w:lvl w:ilvl="5" w:tplc="08090005">
      <w:numFmt w:val="decimal"/>
      <w:lvlText w:val="%6."/>
      <w:start w:val="1"/>
      <w:pPr>
        <w:ind w:left="4320"/>
        <w:ind w:hanging="360"/>
        <w:tabs>
          <w:tab w:val="num" w:pos="4320"/>
        </w:tabs>
      </w:pPr>
      <w:lvlJc w:val="left"/>
    </w:lvl>
    <w:lvl w:ilvl="6" w:tplc="08090001">
      <w:numFmt w:val="decimal"/>
      <w:lvlText w:val="%7."/>
      <w:start w:val="1"/>
      <w:pPr>
        <w:ind w:left="5040"/>
        <w:ind w:hanging="360"/>
        <w:tabs>
          <w:tab w:val="num" w:pos="5040"/>
        </w:tabs>
      </w:pPr>
      <w:lvlJc w:val="left"/>
    </w:lvl>
    <w:lvl w:ilvl="7" w:tplc="08090003">
      <w:numFmt w:val="decimal"/>
      <w:lvlText w:val="%8."/>
      <w:start w:val="1"/>
      <w:pPr>
        <w:ind w:left="5760"/>
        <w:ind w:hanging="360"/>
        <w:tabs>
          <w:tab w:val="num" w:pos="5760"/>
        </w:tabs>
      </w:pPr>
      <w:lvlJc w:val="left"/>
    </w:lvl>
    <w:lvl w:ilvl="8" w:tplc="08090005">
      <w:numFmt w:val="decimal"/>
      <w:lvlText w:val="%9."/>
      <w:start w:val="1"/>
      <w:pPr>
        <w:ind w:left="6480"/>
        <w:ind w:hanging="360"/>
        <w:tabs>
          <w:tab w:val="num" w:pos="6480"/>
        </w:tabs>
      </w:pPr>
      <w:lvlJc w:val="left"/>
    </w:lvl>
  </w:abstractNum>
  <w:abstractNum w:abstractNumId="2">
    <w:multiLevelType w:val="hybridMultilevel"/>
    <w:nsid w:val="164E5633"/>
    <w:tmpl w:val="325C74CE"/>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3">
    <w:multiLevelType w:val="hybridMultilevel"/>
    <w:nsid w:val="16DF1A2F"/>
    <w:tmpl w:val="81F63A5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4">
    <w:multiLevelType w:val="hybridMultilevel"/>
    <w:nsid w:val="192B3DE5"/>
    <w:tmpl w:val="3F0ABB3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5">
    <w:multiLevelType w:val="hybridMultilevel"/>
    <w:nsid w:val="19B43997"/>
    <w:tmpl w:val="7BAC1AA8"/>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6">
    <w:multiLevelType w:val="hybridMultilevel"/>
    <w:nsid w:val="19BB6038"/>
    <w:tmpl w:val="41D4BD40"/>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7">
    <w:multiLevelType w:val="hybridMultilevel"/>
    <w:nsid w:val="1A4E651C"/>
    <w:tmpl w:val="7D00D4C4"/>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8">
    <w:multiLevelType w:val="hybridMultilevel"/>
    <w:nsid w:val="1B7759FE"/>
    <w:tmpl w:val="3C74BD58"/>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9">
    <w:multiLevelType w:val="hybridMultilevel"/>
    <w:nsid w:val="1F3454D4"/>
    <w:tmpl w:val="55700198"/>
    <w:lvl w:ilvl="0" w:tplc="04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0">
    <w:multiLevelType w:val="hybridMultilevel"/>
    <w:nsid w:val="207A2DFC"/>
    <w:tmpl w:val="77D4A404"/>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1">
    <w:multiLevelType w:val="hybridMultilevel"/>
    <w:nsid w:val="2A7F165F"/>
    <w:tmpl w:val="FB42A374"/>
    <w:lvl w:ilvl="0" w:tplc="FFFFFFFF">
      <w:numFmt w:val="decimal"/>
      <w:lvlText w:val="%1."/>
      <w:start w:val="1"/>
      <w:pPr>
        <w:ind w:left="720"/>
        <w:ind w:hanging="360"/>
        <w:tabs>
          <w:tab w:val="num" w:pos="720"/>
        </w:tabs>
      </w:pPr>
      <w:lvlJc w:val="left"/>
    </w:lvl>
    <w:lvl w:ilvl="1" w:tplc="FFFFFFFF">
      <w:numFmt w:val="lowerLetter"/>
      <w:lvlText w:val="%2."/>
      <w:start w:val="1"/>
      <w:pPr>
        <w:ind w:left="1440"/>
        <w:ind w:hanging="360"/>
        <w:tabs>
          <w:tab w:val="num" w:pos="1440"/>
        </w:tabs>
      </w:pPr>
      <w:lvlJc w:val="left"/>
    </w:lvl>
    <w:lvl w:ilvl="2" w:tplc="FFFFFFFF">
      <w:numFmt w:val="lowerLetter"/>
      <w:lvlText w:val="%3."/>
      <w:start w:val="1"/>
      <w:pPr>
        <w:ind w:left="2340"/>
        <w:ind w:hanging="360"/>
        <w:tabs>
          <w:tab w:val="num" w:pos="2340"/>
        </w:tabs>
      </w:pPr>
      <w:lvlJc w:val="left"/>
    </w:lvl>
    <w:lvl w:ilvl="3" w:tentative="1" w:tplc="FFFFFFFF">
      <w:numFmt w:val="decimal"/>
      <w:lvlText w:val="%4."/>
      <w:start w:val="1"/>
      <w:pPr>
        <w:ind w:left="2880"/>
        <w:ind w:hanging="360"/>
        <w:tabs>
          <w:tab w:val="num" w:pos="2880"/>
        </w:tabs>
      </w:pPr>
      <w:lvlJc w:val="left"/>
    </w:lvl>
    <w:lvl w:ilvl="4" w:tentative="1" w:tplc="FFFFFFFF">
      <w:numFmt w:val="lowerLetter"/>
      <w:lvlText w:val="%5."/>
      <w:start w:val="1"/>
      <w:pPr>
        <w:ind w:left="3600"/>
        <w:ind w:hanging="360"/>
        <w:tabs>
          <w:tab w:val="num" w:pos="3600"/>
        </w:tabs>
      </w:pPr>
      <w:lvlJc w:val="left"/>
    </w:lvl>
    <w:lvl w:ilvl="5" w:tentative="1" w:tplc="FFFFFFFF">
      <w:numFmt w:val="lowerRoman"/>
      <w:lvlText w:val="%6."/>
      <w:start w:val="1"/>
      <w:pPr>
        <w:ind w:left="4320"/>
        <w:ind w:hanging="180"/>
        <w:tabs>
          <w:tab w:val="num" w:pos="4320"/>
        </w:tabs>
      </w:pPr>
      <w:lvlJc w:val="right"/>
    </w:lvl>
    <w:lvl w:ilvl="6" w:tentative="1" w:tplc="FFFFFFFF">
      <w:numFmt w:val="decimal"/>
      <w:lvlText w:val="%7."/>
      <w:start w:val="1"/>
      <w:pPr>
        <w:ind w:left="5040"/>
        <w:ind w:hanging="360"/>
        <w:tabs>
          <w:tab w:val="num" w:pos="5040"/>
        </w:tabs>
      </w:pPr>
      <w:lvlJc w:val="left"/>
    </w:lvl>
    <w:lvl w:ilvl="7" w:tentative="1" w:tplc="FFFFFFFF">
      <w:numFmt w:val="lowerLetter"/>
      <w:lvlText w:val="%8."/>
      <w:start w:val="1"/>
      <w:pPr>
        <w:ind w:left="5760"/>
        <w:ind w:hanging="360"/>
        <w:tabs>
          <w:tab w:val="num" w:pos="5760"/>
        </w:tabs>
      </w:pPr>
      <w:lvlJc w:val="left"/>
    </w:lvl>
    <w:lvl w:ilvl="8" w:tentative="1" w:tplc="FFFFFFFF">
      <w:numFmt w:val="lowerRoman"/>
      <w:lvlText w:val="%9."/>
      <w:start w:val="1"/>
      <w:pPr>
        <w:ind w:left="6480"/>
        <w:ind w:hanging="180"/>
        <w:tabs>
          <w:tab w:val="num" w:pos="6480"/>
        </w:tabs>
      </w:pPr>
      <w:lvlJc w:val="right"/>
    </w:lvl>
  </w:abstractNum>
  <w:abstractNum w:abstractNumId="12">
    <w:multiLevelType w:val="hybridMultilevel"/>
    <w:nsid w:val="30EC08D0"/>
    <w:tmpl w:val="8C92221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3">
    <w:multiLevelType w:val="hybridMultilevel"/>
    <w:nsid w:val="314D05B5"/>
    <w:tmpl w:val="1BF88388"/>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4">
    <w:multiLevelType w:val="hybridMultilevel"/>
    <w:nsid w:val="3D4A0713"/>
    <w:tmpl w:val="461875BA"/>
    <w:lvl w:ilvl="0" w:tplc="08090001">
      <w:numFmt w:val="bullet"/>
      <w:lvlText w:val=""/>
      <w:start w:val="1"/>
      <w:rPr>
        <w:rFonts w:hint="default"/>
        <w:rFonts w:ascii="Symbol" w:hAnsi="Symbol"/>
      </w:rPr>
      <w:pPr>
        <w:ind w:left="1080"/>
        <w:ind w:hanging="360"/>
      </w:pPr>
      <w:lvlJc w:val="left"/>
    </w:lvl>
    <w:lvl w:ilvl="1" w:tentative="1" w:tplc="08090003">
      <w:numFmt w:val="bullet"/>
      <w:lvlText w:val="o"/>
      <w:start w:val="1"/>
      <w:rPr>
        <w:rFonts w:hint="default"/>
        <w:rFonts w:ascii="Courier New" w:cs="Courier New" w:hAnsi="Courier New"/>
      </w:rPr>
      <w:pPr>
        <w:ind w:left="1800"/>
        <w:ind w:hanging="360"/>
      </w:pPr>
      <w:lvlJc w:val="left"/>
    </w:lvl>
    <w:lvl w:ilvl="2" w:tentative="1" w:tplc="08090005">
      <w:numFmt w:val="bullet"/>
      <w:lvlText w:val=""/>
      <w:start w:val="1"/>
      <w:rPr>
        <w:rFonts w:hint="default"/>
        <w:rFonts w:ascii="Wingdings" w:hAnsi="Wingdings"/>
      </w:rPr>
      <w:pPr>
        <w:ind w:left="2520"/>
        <w:ind w:hanging="360"/>
      </w:pPr>
      <w:lvlJc w:val="left"/>
    </w:lvl>
    <w:lvl w:ilvl="3" w:tentative="1" w:tplc="08090001">
      <w:numFmt w:val="bullet"/>
      <w:lvlText w:val=""/>
      <w:start w:val="1"/>
      <w:rPr>
        <w:rFonts w:hint="default"/>
        <w:rFonts w:ascii="Symbol" w:hAnsi="Symbol"/>
      </w:rPr>
      <w:pPr>
        <w:ind w:left="3240"/>
        <w:ind w:hanging="360"/>
      </w:pPr>
      <w:lvlJc w:val="left"/>
    </w:lvl>
    <w:lvl w:ilvl="4" w:tentative="1" w:tplc="08090003">
      <w:numFmt w:val="bullet"/>
      <w:lvlText w:val="o"/>
      <w:start w:val="1"/>
      <w:rPr>
        <w:rFonts w:hint="default"/>
        <w:rFonts w:ascii="Courier New" w:cs="Courier New" w:hAnsi="Courier New"/>
      </w:rPr>
      <w:pPr>
        <w:ind w:left="3960"/>
        <w:ind w:hanging="360"/>
      </w:pPr>
      <w:lvlJc w:val="left"/>
    </w:lvl>
    <w:lvl w:ilvl="5" w:tentative="1" w:tplc="08090005">
      <w:numFmt w:val="bullet"/>
      <w:lvlText w:val=""/>
      <w:start w:val="1"/>
      <w:rPr>
        <w:rFonts w:hint="default"/>
        <w:rFonts w:ascii="Wingdings" w:hAnsi="Wingdings"/>
      </w:rPr>
      <w:pPr>
        <w:ind w:left="4680"/>
        <w:ind w:hanging="360"/>
      </w:pPr>
      <w:lvlJc w:val="left"/>
    </w:lvl>
    <w:lvl w:ilvl="6" w:tentative="1" w:tplc="08090001">
      <w:numFmt w:val="bullet"/>
      <w:lvlText w:val=""/>
      <w:start w:val="1"/>
      <w:rPr>
        <w:rFonts w:hint="default"/>
        <w:rFonts w:ascii="Symbol" w:hAnsi="Symbol"/>
      </w:rPr>
      <w:pPr>
        <w:ind w:left="5400"/>
        <w:ind w:hanging="360"/>
      </w:pPr>
      <w:lvlJc w:val="left"/>
    </w:lvl>
    <w:lvl w:ilvl="7" w:tentative="1" w:tplc="08090003">
      <w:numFmt w:val="bullet"/>
      <w:lvlText w:val="o"/>
      <w:start w:val="1"/>
      <w:rPr>
        <w:rFonts w:hint="default"/>
        <w:rFonts w:ascii="Courier New" w:cs="Courier New" w:hAnsi="Courier New"/>
      </w:rPr>
      <w:pPr>
        <w:ind w:left="6120"/>
        <w:ind w:hanging="360"/>
      </w:pPr>
      <w:lvlJc w:val="left"/>
    </w:lvl>
    <w:lvl w:ilvl="8" w:tentative="1" w:tplc="08090005">
      <w:numFmt w:val="bullet"/>
      <w:lvlText w:val=""/>
      <w:start w:val="1"/>
      <w:rPr>
        <w:rFonts w:hint="default"/>
        <w:rFonts w:ascii="Wingdings" w:hAnsi="Wingdings"/>
      </w:rPr>
      <w:pPr>
        <w:ind w:left="6840"/>
        <w:ind w:hanging="360"/>
      </w:pPr>
      <w:lvlJc w:val="left"/>
    </w:lvl>
  </w:abstractNum>
  <w:abstractNum w:abstractNumId="15">
    <w:multiLevelType w:val="hybridMultilevel"/>
    <w:nsid w:val="47D756A6"/>
    <w:tmpl w:val="AFF4A7A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6">
    <w:multiLevelType w:val="hybridMultilevel"/>
    <w:nsid w:val="4D1D25B4"/>
    <w:tmpl w:val="65E8CCE0"/>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7">
    <w:multiLevelType w:val="hybridMultilevel"/>
    <w:nsid w:val="4DAA42D3"/>
    <w:tmpl w:val="BD560CDC"/>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8">
    <w:multiLevelType w:val="hybridMultilevel"/>
    <w:nsid w:val="4F3900EB"/>
    <w:tmpl w:val="C6FAF1A0"/>
    <w:lvl w:ilvl="0" w:tplc="08090001">
      <w:numFmt w:val="bullet"/>
      <w:lvlText w:val=""/>
      <w:start w:val="1"/>
      <w:rPr>
        <w:rFonts w:hint="default"/>
        <w:rFonts w:ascii="Symbol" w:hAnsi="Symbol"/>
      </w:rPr>
      <w:pPr>
        <w:ind w:left="720"/>
        <w:ind w:hanging="360"/>
      </w:pPr>
      <w:lvlJc w:val="left"/>
    </w:lvl>
    <w:lvl w:ilvl="1" w:tplc="08090003">
      <w:numFmt w:val="decimal"/>
      <w:lvlText w:val="%2."/>
      <w:start w:val="1"/>
      <w:pPr>
        <w:ind w:left="1440"/>
        <w:ind w:hanging="360"/>
        <w:tabs>
          <w:tab w:val="num" w:pos="1440"/>
        </w:tabs>
      </w:pPr>
      <w:lvlJc w:val="left"/>
    </w:lvl>
    <w:lvl w:ilvl="2" w:tplc="08090005">
      <w:numFmt w:val="decimal"/>
      <w:lvlText w:val="%3."/>
      <w:start w:val="1"/>
      <w:pPr>
        <w:ind w:left="2160"/>
        <w:ind w:hanging="360"/>
        <w:tabs>
          <w:tab w:val="num" w:pos="2160"/>
        </w:tabs>
      </w:pPr>
      <w:lvlJc w:val="left"/>
    </w:lvl>
    <w:lvl w:ilvl="3" w:tplc="08090001">
      <w:numFmt w:val="decimal"/>
      <w:lvlText w:val="%4."/>
      <w:start w:val="1"/>
      <w:pPr>
        <w:ind w:left="2880"/>
        <w:ind w:hanging="360"/>
        <w:tabs>
          <w:tab w:val="num" w:pos="2880"/>
        </w:tabs>
      </w:pPr>
      <w:lvlJc w:val="left"/>
    </w:lvl>
    <w:lvl w:ilvl="4" w:tplc="08090003">
      <w:numFmt w:val="decimal"/>
      <w:lvlText w:val="%5."/>
      <w:start w:val="1"/>
      <w:pPr>
        <w:ind w:left="3600"/>
        <w:ind w:hanging="360"/>
        <w:tabs>
          <w:tab w:val="num" w:pos="3600"/>
        </w:tabs>
      </w:pPr>
      <w:lvlJc w:val="left"/>
    </w:lvl>
    <w:lvl w:ilvl="5" w:tplc="08090005">
      <w:numFmt w:val="decimal"/>
      <w:lvlText w:val="%6."/>
      <w:start w:val="1"/>
      <w:pPr>
        <w:ind w:left="4320"/>
        <w:ind w:hanging="360"/>
        <w:tabs>
          <w:tab w:val="num" w:pos="4320"/>
        </w:tabs>
      </w:pPr>
      <w:lvlJc w:val="left"/>
    </w:lvl>
    <w:lvl w:ilvl="6" w:tplc="08090001">
      <w:numFmt w:val="decimal"/>
      <w:lvlText w:val="%7."/>
      <w:start w:val="1"/>
      <w:pPr>
        <w:ind w:left="5040"/>
        <w:ind w:hanging="360"/>
        <w:tabs>
          <w:tab w:val="num" w:pos="5040"/>
        </w:tabs>
      </w:pPr>
      <w:lvlJc w:val="left"/>
    </w:lvl>
    <w:lvl w:ilvl="7" w:tplc="08090003">
      <w:numFmt w:val="decimal"/>
      <w:lvlText w:val="%8."/>
      <w:start w:val="1"/>
      <w:pPr>
        <w:ind w:left="5760"/>
        <w:ind w:hanging="360"/>
        <w:tabs>
          <w:tab w:val="num" w:pos="5760"/>
        </w:tabs>
      </w:pPr>
      <w:lvlJc w:val="left"/>
    </w:lvl>
    <w:lvl w:ilvl="8" w:tplc="08090005">
      <w:numFmt w:val="decimal"/>
      <w:lvlText w:val="%9."/>
      <w:start w:val="1"/>
      <w:pPr>
        <w:ind w:left="6480"/>
        <w:ind w:hanging="360"/>
        <w:tabs>
          <w:tab w:val="num" w:pos="6480"/>
        </w:tabs>
      </w:pPr>
      <w:lvlJc w:val="left"/>
    </w:lvl>
  </w:abstractNum>
  <w:abstractNum w:abstractNumId="19">
    <w:multiLevelType w:val="hybridMultilevel"/>
    <w:nsid w:val="55613CC3"/>
    <w:tmpl w:val="81C256FE"/>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20">
    <w:multiLevelType w:val="hybridMultilevel"/>
    <w:nsid w:val="5A180AC4"/>
    <w:tmpl w:val="4EB005EA"/>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21">
    <w:multiLevelType w:val="hybridMultilevel"/>
    <w:nsid w:val="68FD0396"/>
    <w:tmpl w:val="7E5298DE"/>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22">
    <w:multiLevelType w:val="hybridMultilevel"/>
    <w:nsid w:val="75BA324D"/>
    <w:tmpl w:val="C31EC91E"/>
    <w:lvl w:ilvl="0" w:tplc="08090001">
      <w:numFmt w:val="bullet"/>
      <w:lvlText w:val=""/>
      <w:start w:val="1"/>
      <w:rPr>
        <w:rFonts w:hint="default"/>
        <w:rFonts w:ascii="Symbol" w:hAnsi="Symbol"/>
      </w:rPr>
      <w:pPr>
        <w:ind w:left="720"/>
        <w:ind w:hanging="360"/>
      </w:pPr>
      <w:lvlJc w:val="left"/>
    </w:lvl>
    <w:lvl w:ilvl="1" w:tplc="08090003">
      <w:numFmt w:val="decimal"/>
      <w:lvlText w:val="%2."/>
      <w:start w:val="1"/>
      <w:pPr>
        <w:ind w:left="1440"/>
        <w:ind w:hanging="360"/>
        <w:tabs>
          <w:tab w:val="num" w:pos="1440"/>
        </w:tabs>
      </w:pPr>
      <w:lvlJc w:val="left"/>
    </w:lvl>
    <w:lvl w:ilvl="2" w:tplc="08090005">
      <w:numFmt w:val="decimal"/>
      <w:lvlText w:val="%3."/>
      <w:start w:val="1"/>
      <w:pPr>
        <w:ind w:left="2160"/>
        <w:ind w:hanging="360"/>
        <w:tabs>
          <w:tab w:val="num" w:pos="2160"/>
        </w:tabs>
      </w:pPr>
      <w:lvlJc w:val="left"/>
    </w:lvl>
    <w:lvl w:ilvl="3" w:tplc="08090001">
      <w:numFmt w:val="decimal"/>
      <w:lvlText w:val="%4."/>
      <w:start w:val="1"/>
      <w:pPr>
        <w:ind w:left="2880"/>
        <w:ind w:hanging="360"/>
        <w:tabs>
          <w:tab w:val="num" w:pos="2880"/>
        </w:tabs>
      </w:pPr>
      <w:lvlJc w:val="left"/>
    </w:lvl>
    <w:lvl w:ilvl="4" w:tplc="08090003">
      <w:numFmt w:val="decimal"/>
      <w:lvlText w:val="%5."/>
      <w:start w:val="1"/>
      <w:pPr>
        <w:ind w:left="3600"/>
        <w:ind w:hanging="360"/>
        <w:tabs>
          <w:tab w:val="num" w:pos="3600"/>
        </w:tabs>
      </w:pPr>
      <w:lvlJc w:val="left"/>
    </w:lvl>
    <w:lvl w:ilvl="5" w:tplc="08090005">
      <w:numFmt w:val="decimal"/>
      <w:lvlText w:val="%6."/>
      <w:start w:val="1"/>
      <w:pPr>
        <w:ind w:left="4320"/>
        <w:ind w:hanging="360"/>
        <w:tabs>
          <w:tab w:val="num" w:pos="4320"/>
        </w:tabs>
      </w:pPr>
      <w:lvlJc w:val="left"/>
    </w:lvl>
    <w:lvl w:ilvl="6" w:tplc="08090001">
      <w:numFmt w:val="decimal"/>
      <w:lvlText w:val="%7."/>
      <w:start w:val="1"/>
      <w:pPr>
        <w:ind w:left="5040"/>
        <w:ind w:hanging="360"/>
        <w:tabs>
          <w:tab w:val="num" w:pos="5040"/>
        </w:tabs>
      </w:pPr>
      <w:lvlJc w:val="left"/>
    </w:lvl>
    <w:lvl w:ilvl="7" w:tplc="08090003">
      <w:numFmt w:val="decimal"/>
      <w:lvlText w:val="%8."/>
      <w:start w:val="1"/>
      <w:pPr>
        <w:ind w:left="5760"/>
        <w:ind w:hanging="360"/>
        <w:tabs>
          <w:tab w:val="num" w:pos="5760"/>
        </w:tabs>
      </w:pPr>
      <w:lvlJc w:val="left"/>
    </w:lvl>
    <w:lvl w:ilvl="8" w:tplc="08090005">
      <w:numFmt w:val="decimal"/>
      <w:lvlText w:val="%9."/>
      <w:start w:val="1"/>
      <w:pPr>
        <w:ind w:left="6480"/>
        <w:ind w:hanging="360"/>
        <w:tabs>
          <w:tab w:val="num" w:pos="6480"/>
        </w:tabs>
      </w:pPr>
      <w:lvlJc w:val="left"/>
    </w:lvl>
  </w:abstractNum>
  <w:abstractNum w:abstractNumId="23">
    <w:multiLevelType w:val="hybridMultilevel"/>
    <w:nsid w:val="7BBE77C4"/>
    <w:tmpl w:val="1248A5B8"/>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24">
    <w:multiLevelType w:val="hybridMultilevel"/>
    <w:nsid w:val="7BD45088"/>
    <w:tmpl w:val="8D44EF9A"/>
    <w:lvl w:ilvl="0" w:tplc="08090001">
      <w:numFmt w:val="bullet"/>
      <w:lvlText w:val=""/>
      <w:start w:val="1"/>
      <w:rPr>
        <w:rFonts w:hint="default"/>
        <w:rFonts w:ascii="Symbol" w:hAnsi="Symbol"/>
      </w:rPr>
      <w:pPr>
        <w:ind w:left="720"/>
        <w:ind w:hanging="360"/>
      </w:pPr>
      <w:lvlJc w:val="left"/>
    </w:lvl>
    <w:lvl w:ilvl="1" w:tentative="1" w:tplc="08090003">
      <w:numFmt w:val="bullet"/>
      <w:lvlText w:val="o"/>
      <w:start w:val="1"/>
      <w:rPr>
        <w:rFonts w:hint="default"/>
        <w:rFonts w:ascii="Courier New" w:cs="Courier New" w:hAnsi="Courier New"/>
      </w:rPr>
      <w:pPr>
        <w:ind w:left="1440"/>
        <w:ind w:hanging="360"/>
      </w:pPr>
      <w:lvlJc w:val="left"/>
    </w:lvl>
    <w:lvl w:ilvl="2" w:tentative="1" w:tplc="08090005">
      <w:numFmt w:val="bullet"/>
      <w:lvlText w:val=""/>
      <w:start w:val="1"/>
      <w:rPr>
        <w:rFonts w:hint="default"/>
        <w:rFonts w:ascii="Wingdings" w:hAnsi="Wingdings"/>
      </w:rPr>
      <w:pPr>
        <w:ind w:left="2160"/>
        <w:ind w:hanging="360"/>
      </w:pPr>
      <w:lvlJc w:val="left"/>
    </w:lvl>
    <w:lvl w:ilvl="3" w:tentative="1" w:tplc="08090001">
      <w:numFmt w:val="bullet"/>
      <w:lvlText w:val=""/>
      <w:start w:val="1"/>
      <w:rPr>
        <w:rFonts w:hint="default"/>
        <w:rFonts w:ascii="Symbol" w:hAnsi="Symbol"/>
      </w:rPr>
      <w:pPr>
        <w:ind w:left="2880"/>
        <w:ind w:hanging="360"/>
      </w:pPr>
      <w:lvlJc w:val="left"/>
    </w:lvl>
    <w:lvl w:ilvl="4" w:tentative="1" w:tplc="08090003">
      <w:numFmt w:val="bullet"/>
      <w:lvlText w:val="o"/>
      <w:start w:val="1"/>
      <w:rPr>
        <w:rFonts w:hint="default"/>
        <w:rFonts w:ascii="Courier New" w:cs="Courier New" w:hAnsi="Courier New"/>
      </w:rPr>
      <w:pPr>
        <w:ind w:left="3600"/>
        <w:ind w:hanging="360"/>
      </w:pPr>
      <w:lvlJc w:val="left"/>
    </w:lvl>
    <w:lvl w:ilvl="5" w:tentative="1" w:tplc="08090005">
      <w:numFmt w:val="bullet"/>
      <w:lvlText w:val=""/>
      <w:start w:val="1"/>
      <w:rPr>
        <w:rFonts w:hint="default"/>
        <w:rFonts w:ascii="Wingdings" w:hAnsi="Wingdings"/>
      </w:rPr>
      <w:pPr>
        <w:ind w:left="4320"/>
        <w:ind w:hanging="360"/>
      </w:pPr>
      <w:lvlJc w:val="left"/>
    </w:lvl>
    <w:lvl w:ilvl="6" w:tentative="1" w:tplc="08090001">
      <w:numFmt w:val="bullet"/>
      <w:lvlText w:val=""/>
      <w:start w:val="1"/>
      <w:rPr>
        <w:rFonts w:hint="default"/>
        <w:rFonts w:ascii="Symbol" w:hAnsi="Symbol"/>
      </w:rPr>
      <w:pPr>
        <w:ind w:left="5040"/>
        <w:ind w:hanging="360"/>
      </w:pPr>
      <w:lvlJc w:val="left"/>
    </w:lvl>
    <w:lvl w:ilvl="7" w:tentative="1" w:tplc="08090003">
      <w:numFmt w:val="bullet"/>
      <w:lvlText w:val="o"/>
      <w:start w:val="1"/>
      <w:rPr>
        <w:rFonts w:hint="default"/>
        <w:rFonts w:ascii="Courier New" w:cs="Courier New" w:hAnsi="Courier New"/>
      </w:rPr>
      <w:pPr>
        <w:ind w:left="5760"/>
        <w:ind w:hanging="360"/>
      </w:pPr>
      <w:lvlJc w:val="left"/>
    </w:lvl>
    <w:lvl w:ilvl="8" w:tentative="1" w:tplc="0809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
  </w:num>
  <w:num w:numId="2">
    <w:abstractNumId w:val="11"/>
  </w:num>
  <w:num w:numId="3">
    <w:abstractNumId w:val="6"/>
  </w:num>
  <w:num w:numId="4">
    <w:abstractNumId w:val="3"/>
  </w:num>
  <w:num w:numId="5">
    <w:abstractNumId w:val="23"/>
  </w:num>
  <w:num w:numId="6">
    <w:abstractNumId w:val="7"/>
  </w:num>
  <w:num w:numId="7">
    <w:abstractNumId w:val="24"/>
  </w:num>
  <w:num w:numId="8">
    <w:abstractNumId w:val="14"/>
  </w:num>
  <w:num w:numId="9">
    <w:abstractNumId w:val="19"/>
  </w:num>
  <w:num w:numId="10">
    <w:abstractNumId w:val="20"/>
  </w:num>
  <w:num w:numId="11">
    <w:abstractNumId w:val="21"/>
  </w:num>
  <w:num w:numId="1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8"/>
  </w:num>
  <w:num w:numId="17">
    <w:abstractNumId w:val="13"/>
  </w:num>
  <w:num w:numId="18">
    <w:abstractNumId w:val="17"/>
  </w:num>
  <w:num w:numId="19">
    <w:abstractNumId w:val="10"/>
  </w:num>
  <w:num w:numId="20">
    <w:abstractNumId w:val="16"/>
  </w:num>
  <w:num w:numId="21">
    <w:abstractNumId w:val="15"/>
  </w:num>
  <w:num w:numId="22">
    <w:abstractNumId w:val="12"/>
  </w:num>
  <w:num w:numId="23">
    <w:abstractNumId w:val="0"/>
  </w:num>
  <w:num w:numId="24">
    <w:abstractNumId w:val="4"/>
  </w:num>
  <w:num w:numId="25">
    <w:abstractNumId w:val="5"/>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6625">
      <o:colormru v:ext="edit" colors="#b11116"/>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8A"/>
    <w:rsid w:val="000669AE"/>
    <w:rsid w:val="00077AE3"/>
    <w:rsid w:val="000A3C1B"/>
    <w:rsid w:val="000C3488"/>
    <w:rsid w:val="000D72EC"/>
    <w:rsid w:val="00104BE6"/>
    <w:rsid w:val="001B0CF1"/>
    <w:rsid w:val="001C04FF"/>
    <w:rsid w:val="001E0503"/>
    <w:rsid w:val="001F0DB9"/>
    <w:rsid w:val="002023EF"/>
    <w:rsid w:val="0022408A"/>
    <w:rsid w:val="00233A0C"/>
    <w:rsid w:val="00236FAD"/>
    <w:rsid w:val="0024476D"/>
    <w:rsid w:val="00250A5F"/>
    <w:rsid w:val="00260074"/>
    <w:rsid w:val="002748DB"/>
    <w:rsid w:val="00286EDB"/>
    <w:rsid w:val="002937DD"/>
    <w:rsid w:val="002D2A18"/>
    <w:rsid w:val="002E4658"/>
    <w:rsid w:val="002F3D28"/>
    <w:rsid w:val="002F54B3"/>
    <w:rsid w:val="002F629E"/>
    <w:rsid w:val="00354937"/>
    <w:rsid w:val="003C4B2B"/>
    <w:rsid w:val="003D6F9D"/>
    <w:rsid w:val="003E4DDD"/>
    <w:rsid w:val="00416F5A"/>
    <w:rsid w:val="00493326"/>
    <w:rsid w:val="004C6AC6"/>
    <w:rsid w:val="00513BB2"/>
    <w:rsid w:val="00534248"/>
    <w:rsid w:val="00546C80"/>
    <w:rsid w:val="00584E30"/>
    <w:rsid w:val="005E3507"/>
    <w:rsid w:val="005F2DC3"/>
    <w:rsid w:val="006B209E"/>
    <w:rsid w:val="006E4CA5"/>
    <w:rsid w:val="00707F03"/>
    <w:rsid w:val="00710B20"/>
    <w:rsid w:val="00774FC9"/>
    <w:rsid w:val="007A47B6"/>
    <w:rsid w:val="007A66D2"/>
    <w:rsid w:val="007B4D52"/>
    <w:rsid w:val="007E0E34"/>
    <w:rsid w:val="007E5748"/>
    <w:rsid w:val="00813959"/>
    <w:rsid w:val="00830DD9"/>
    <w:rsid w:val="00891321"/>
    <w:rsid w:val="008975DE"/>
    <w:rsid w:val="008A1AF8"/>
    <w:rsid w:val="008C555D"/>
    <w:rsid w:val="009067FF"/>
    <w:rsid w:val="00971CC9"/>
    <w:rsid w:val="009A7395"/>
    <w:rsid w:val="009E7AFB"/>
    <w:rsid w:val="009F26D8"/>
    <w:rsid w:val="00A0443A"/>
    <w:rsid w:val="00A44B64"/>
    <w:rsid w:val="00AB3472"/>
    <w:rsid w:val="00AC13EF"/>
    <w:rsid w:val="00AF2808"/>
    <w:rsid w:val="00B1715F"/>
    <w:rsid w:val="00B23CDC"/>
    <w:rsid w:val="00B5625D"/>
    <w:rsid w:val="00BA3DFF"/>
    <w:rsid w:val="00BD6797"/>
    <w:rsid w:val="00BD75E0"/>
    <w:rsid w:val="00C14458"/>
    <w:rsid w:val="00C67D98"/>
    <w:rsid w:val="00C67F23"/>
    <w:rsid w:val="00C74E57"/>
    <w:rsid w:val="00C866EC"/>
    <w:rsid w:val="00C90A55"/>
    <w:rsid w:val="00C94960"/>
    <w:rsid w:val="00CA0A3E"/>
    <w:rsid w:val="00DB1A31"/>
    <w:rsid w:val="00E0541F"/>
    <w:rsid w:val="00E17D19"/>
    <w:rsid w:val="00E27893"/>
    <w:rsid w:val="00E606DC"/>
    <w:rsid w:val="00E815DC"/>
    <w:rsid w:val="00EC059B"/>
    <w:rsid w:val="00ED5B89"/>
    <w:rsid w:val="00ED79FD"/>
    <w:rsid w:val="00EE32F6"/>
    <w:rsid w:val="00F57F1E"/>
    <w:rsid w:val="00F622BC"/>
    <w:rsid w:val="00F63907"/>
    <w:rsid w:val="00F721C0"/>
    <w:rsid w:val="00F76311"/>
    <w:rsid w:val="00FB1708"/>
    <w:rsid w:val="00FB2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ru v:ext="edit" colors="#b11116"/>
      <o:colormenu v:ext="edit" fillcolor="none" strokecolor="none"/>
    </o:shapedefaults>
    <o:shapelayout v:ext="edit">
      <o:idmap v:ext="edit" data="1"/>
    </o:shapelayout>
  </w:shapeDefaults>
  <w:decimalSymbol w:val="."/>
  <w:listSeparator w:val=","/>
  <w15:docId w15:val="{A5678CAE-F6C1-4C0C-8786-6A6E6A92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S Emeric" w:eastAsia="Times New Roman" w:hAnsi="FS Emeric"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15F"/>
    <w:rPr>
      <w:rFonts w:ascii="Arial" w:hAnsi="Arial"/>
      <w:sz w:val="24"/>
      <w:szCs w:val="24"/>
      <w:lang w:eastAsia="en-US"/>
    </w:rPr>
  </w:style>
  <w:style w:type="paragraph" w:styleId="Heading1">
    <w:name w:val="heading 1"/>
    <w:basedOn w:val="Normal"/>
    <w:next w:val="Normal"/>
    <w:link w:val="Heading1Char"/>
    <w:qFormat/>
    <w:rsid w:val="00250A5F"/>
    <w:pPr>
      <w:keepNext/>
      <w:jc w:val="both"/>
      <w:outlineLvl w:val="0"/>
    </w:pPr>
    <w:rPr>
      <w:b/>
      <w:bCs/>
      <w:sz w:val="32"/>
    </w:rPr>
  </w:style>
  <w:style w:type="paragraph" w:styleId="Heading2">
    <w:name w:val="heading 2"/>
    <w:basedOn w:val="Normal"/>
    <w:next w:val="Normal"/>
    <w:link w:val="Heading2Char"/>
    <w:unhideWhenUsed/>
    <w:qFormat/>
    <w:rsid w:val="00B1715F"/>
    <w:pPr>
      <w:keepNext/>
      <w:spacing w:before="240" w:after="60"/>
      <w:outlineLvl w:val="1"/>
    </w:pPr>
    <w:rPr>
      <w:b/>
      <w:bCs/>
      <w:iCs/>
      <w:sz w:val="28"/>
      <w:szCs w:val="28"/>
    </w:rPr>
  </w:style>
  <w:style w:type="paragraph" w:styleId="Heading3">
    <w:name w:val="heading 3"/>
    <w:basedOn w:val="Normal"/>
    <w:next w:val="Normal"/>
    <w:link w:val="Heading3Char"/>
    <w:semiHidden/>
    <w:unhideWhenUsed/>
    <w:qFormat/>
    <w:rsid w:val="003D6F9D"/>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D6F9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E0503"/>
    <w:rPr>
      <w:rFonts w:ascii="Myriad Pro" w:hAnsi="Myriad Pro"/>
    </w:rPr>
  </w:style>
  <w:style w:type="table" w:styleId="TableGrid">
    <w:name w:val="Table Grid"/>
    <w:basedOn w:val="TableNormal"/>
    <w:uiPriority w:val="39"/>
    <w:rsid w:val="000D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A3E"/>
    <w:pPr>
      <w:tabs>
        <w:tab w:val="center" w:pos="4513"/>
        <w:tab w:val="right" w:pos="9026"/>
      </w:tabs>
    </w:pPr>
  </w:style>
  <w:style w:type="character" w:customStyle="1" w:styleId="HeaderChar">
    <w:name w:val="Header Char"/>
    <w:basedOn w:val="DefaultParagraphFont"/>
    <w:link w:val="Header"/>
    <w:rsid w:val="00CA0A3E"/>
    <w:rPr>
      <w:rFonts w:ascii="Arial" w:hAnsi="Arial"/>
      <w:sz w:val="24"/>
      <w:szCs w:val="24"/>
      <w:lang w:eastAsia="en-US"/>
    </w:rPr>
  </w:style>
  <w:style w:type="paragraph" w:styleId="Footer">
    <w:name w:val="footer"/>
    <w:basedOn w:val="Normal"/>
    <w:link w:val="FooterChar"/>
    <w:uiPriority w:val="99"/>
    <w:rsid w:val="00CA0A3E"/>
    <w:pPr>
      <w:tabs>
        <w:tab w:val="center" w:pos="4513"/>
        <w:tab w:val="right" w:pos="9026"/>
      </w:tabs>
    </w:pPr>
  </w:style>
  <w:style w:type="character" w:customStyle="1" w:styleId="FooterChar">
    <w:name w:val="Footer Char"/>
    <w:basedOn w:val="DefaultParagraphFont"/>
    <w:link w:val="Footer"/>
    <w:uiPriority w:val="99"/>
    <w:rsid w:val="00CA0A3E"/>
    <w:rPr>
      <w:rFonts w:ascii="Arial" w:hAnsi="Arial"/>
      <w:sz w:val="24"/>
      <w:szCs w:val="24"/>
      <w:lang w:eastAsia="en-US"/>
    </w:rPr>
  </w:style>
  <w:style w:type="character" w:styleId="Strong">
    <w:name w:val="Strong"/>
    <w:basedOn w:val="DefaultParagraphFont"/>
    <w:rsid w:val="00B1715F"/>
    <w:rPr>
      <w:b/>
      <w:bCs/>
    </w:rPr>
  </w:style>
  <w:style w:type="character" w:customStyle="1" w:styleId="Heading3Char">
    <w:name w:val="Heading 3 Char"/>
    <w:basedOn w:val="DefaultParagraphFont"/>
    <w:link w:val="Heading3"/>
    <w:semiHidden/>
    <w:rsid w:val="003D6F9D"/>
    <w:rPr>
      <w:rFonts w:ascii="Cambria" w:eastAsia="Times New Roman" w:hAnsi="Cambria" w:cs="Times New Roman"/>
      <w:b/>
      <w:bCs/>
      <w:sz w:val="26"/>
      <w:szCs w:val="26"/>
      <w:lang w:eastAsia="en-US"/>
    </w:rPr>
  </w:style>
  <w:style w:type="character" w:customStyle="1" w:styleId="Heading2Char">
    <w:name w:val="Heading 2 Char"/>
    <w:basedOn w:val="DefaultParagraphFont"/>
    <w:link w:val="Heading2"/>
    <w:uiPriority w:val="1"/>
    <w:rsid w:val="00B1715F"/>
    <w:rPr>
      <w:rFonts w:ascii="Arial" w:eastAsia="Times New Roman" w:hAnsi="Arial" w:cs="Times New Roman"/>
      <w:b/>
      <w:bCs/>
      <w:iCs/>
      <w:sz w:val="28"/>
      <w:szCs w:val="28"/>
      <w:lang w:eastAsia="en-US"/>
    </w:rPr>
  </w:style>
  <w:style w:type="character" w:customStyle="1" w:styleId="BodyTextChar">
    <w:name w:val="Body Text Char"/>
    <w:basedOn w:val="DefaultParagraphFont"/>
    <w:link w:val="BodyText"/>
    <w:rsid w:val="00B1715F"/>
    <w:rPr>
      <w:rFonts w:ascii="Myriad Pro" w:hAnsi="Myriad Pro"/>
      <w:sz w:val="24"/>
      <w:szCs w:val="24"/>
      <w:lang w:eastAsia="en-US"/>
    </w:rPr>
  </w:style>
  <w:style w:type="character" w:customStyle="1" w:styleId="Heading4Char">
    <w:name w:val="Heading 4 Char"/>
    <w:basedOn w:val="DefaultParagraphFont"/>
    <w:link w:val="Heading4"/>
    <w:semiHidden/>
    <w:rsid w:val="003D6F9D"/>
    <w:rPr>
      <w:rFonts w:ascii="Calibri" w:eastAsia="Times New Roman" w:hAnsi="Calibri" w:cs="Times New Roman"/>
      <w:b/>
      <w:bCs/>
      <w:sz w:val="28"/>
      <w:szCs w:val="28"/>
      <w:lang w:eastAsia="en-US"/>
    </w:rPr>
  </w:style>
  <w:style w:type="paragraph" w:styleId="ListParagraph">
    <w:name w:val="List Paragraph"/>
    <w:basedOn w:val="Normal"/>
    <w:uiPriority w:val="34"/>
    <w:qFormat/>
    <w:rsid w:val="003D6F9D"/>
    <w:pPr>
      <w:ind w:left="720"/>
      <w:contextualSpacing/>
    </w:pPr>
    <w:rPr>
      <w:rFonts w:ascii="HelveticaNeueLT Std Lt" w:hAnsi="HelveticaNeueLT Std Lt"/>
      <w:sz w:val="20"/>
    </w:rPr>
  </w:style>
  <w:style w:type="paragraph" w:customStyle="1" w:styleId="BodyText1">
    <w:name w:val="Body Text1"/>
    <w:basedOn w:val="Normal"/>
    <w:rsid w:val="003D6F9D"/>
    <w:pPr>
      <w:ind w:firstLine="720"/>
      <w:jc w:val="both"/>
    </w:pPr>
    <w:rPr>
      <w:rFonts w:cs="Arial"/>
      <w:sz w:val="22"/>
      <w:szCs w:val="22"/>
    </w:rPr>
  </w:style>
  <w:style w:type="paragraph" w:styleId="BalloonText">
    <w:name w:val="Balloon Text"/>
    <w:basedOn w:val="Normal"/>
    <w:link w:val="BalloonTextChar"/>
    <w:rsid w:val="002F629E"/>
    <w:rPr>
      <w:rFonts w:ascii="Tahoma" w:hAnsi="Tahoma" w:cs="Tahoma"/>
      <w:sz w:val="16"/>
      <w:szCs w:val="16"/>
    </w:rPr>
  </w:style>
  <w:style w:type="character" w:customStyle="1" w:styleId="BalloonTextChar">
    <w:name w:val="Balloon Text Char"/>
    <w:basedOn w:val="DefaultParagraphFont"/>
    <w:link w:val="BalloonText"/>
    <w:rsid w:val="002F629E"/>
    <w:rPr>
      <w:rFonts w:ascii="Tahoma" w:hAnsi="Tahoma" w:cs="Tahoma"/>
      <w:sz w:val="16"/>
      <w:szCs w:val="16"/>
      <w:lang w:eastAsia="en-US"/>
    </w:rPr>
  </w:style>
  <w:style w:type="paragraph" w:styleId="BodyTextIndent2">
    <w:name w:val="Body Text Indent 2"/>
    <w:basedOn w:val="Normal"/>
    <w:link w:val="BodyTextIndent2Char"/>
    <w:uiPriority w:val="99"/>
    <w:rsid w:val="00C67F23"/>
    <w:pPr>
      <w:spacing w:after="120" w:line="480" w:lineRule="auto"/>
      <w:ind w:left="283"/>
    </w:pPr>
    <w:rPr>
      <w:rFonts w:ascii="HelveticaNeueLT Std Lt" w:hAnsi="HelveticaNeueLT Std Lt"/>
      <w:sz w:val="20"/>
    </w:rPr>
  </w:style>
  <w:style w:type="character" w:customStyle="1" w:styleId="BodyTextIndent2Char">
    <w:name w:val="Body Text Indent 2 Char"/>
    <w:basedOn w:val="DefaultParagraphFont"/>
    <w:link w:val="BodyTextIndent2"/>
    <w:uiPriority w:val="99"/>
    <w:rsid w:val="00C67F23"/>
    <w:rPr>
      <w:rFonts w:ascii="HelveticaNeueLT Std Lt" w:hAnsi="HelveticaNeueLT Std Lt"/>
      <w:szCs w:val="24"/>
      <w:lang w:eastAsia="en-US"/>
    </w:rPr>
  </w:style>
  <w:style w:type="paragraph" w:styleId="NoSpacing">
    <w:name w:val="No Spacing"/>
    <w:uiPriority w:val="1"/>
    <w:qFormat/>
    <w:rsid w:val="00260074"/>
    <w:rPr>
      <w:rFonts w:eastAsiaTheme="minorEastAsia" w:cstheme="minorBidi"/>
      <w:szCs w:val="22"/>
    </w:rPr>
  </w:style>
  <w:style w:type="character" w:styleId="Hyperlink">
    <w:name w:val="Hyperlink"/>
    <w:basedOn w:val="DefaultParagraphFont"/>
    <w:uiPriority w:val="99"/>
    <w:rsid w:val="001C04FF"/>
    <w:rPr>
      <w:color w:val="0000FF" w:themeColor="hyperlink"/>
      <w:u w:val="single"/>
    </w:rPr>
  </w:style>
  <w:style w:type="paragraph" w:styleId="CommentText">
    <w:name w:val="annotation text"/>
    <w:basedOn w:val="Normal"/>
    <w:link w:val="CommentTextChar"/>
    <w:rsid w:val="002D2A18"/>
    <w:rPr>
      <w:rFonts w:ascii="HelveticaNeueLT Std Lt" w:hAnsi="HelveticaNeueLT Std Lt"/>
      <w:sz w:val="20"/>
      <w:szCs w:val="20"/>
    </w:rPr>
  </w:style>
  <w:style w:type="character" w:customStyle="1" w:styleId="CommentTextChar">
    <w:name w:val="Comment Text Char"/>
    <w:basedOn w:val="DefaultParagraphFont"/>
    <w:link w:val="CommentText"/>
    <w:rsid w:val="002D2A18"/>
    <w:rPr>
      <w:rFonts w:ascii="HelveticaNeueLT Std Lt" w:hAnsi="HelveticaNeueLT Std Lt"/>
      <w:lang w:eastAsia="en-US"/>
    </w:rPr>
  </w:style>
  <w:style w:type="character" w:customStyle="1" w:styleId="Heading1Char">
    <w:name w:val="Heading 1 Char"/>
    <w:basedOn w:val="DefaultParagraphFont"/>
    <w:link w:val="Heading1"/>
    <w:rsid w:val="00F622BC"/>
    <w:rPr>
      <w:rFonts w:ascii="Arial" w:hAnsi="Arial"/>
      <w:b/>
      <w:bCs/>
      <w:sz w:val="32"/>
      <w:szCs w:val="24"/>
      <w:lang w:eastAsia="en-US"/>
    </w:rPr>
  </w:style>
  <w:style w:type="table" w:customStyle="1" w:styleId="TableGrid1">
    <w:name w:val="Table Grid1"/>
    <w:basedOn w:val="TableNormal"/>
    <w:next w:val="TableGrid"/>
    <w:uiPriority w:val="39"/>
    <w:rsid w:val="00F622BC"/>
    <w:rPr>
      <w:rFonts w:asciiTheme="minorHAnsi" w:eastAsiaTheme="minorEastAsia" w:hAnsiTheme="minorHAnsi" w:cstheme="minorBidi"/>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622BC"/>
    <w:rPr>
      <w:rFonts w:asciiTheme="minorHAnsi" w:eastAsiaTheme="minorEastAsia" w:hAnsiTheme="minorHAnsi" w:cstheme="minorBidi"/>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622BC"/>
    <w:rPr>
      <w:rFonts w:asciiTheme="minorHAnsi" w:eastAsiaTheme="minorEastAsia" w:hAnsiTheme="minorHAnsi" w:cstheme="minorBidi"/>
      <w:sz w:val="22"/>
      <w:szCs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R@kcls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Union\Brand\Templates\KCLSU%20Job%20Pac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KCLSU Job Pack</Template>
  <TotalTime>1</TotalTime>
  <Pages>7</Pages>
  <Words>748</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KCLSU</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Sara Feldman</cp:lastModifiedBy>
  <cp:revision>3</cp:revision>
  <cp:lastPrinted>2015-01-16T10:28:00Z</cp:lastPrinted>
  <dcterms:created xsi:type="dcterms:W3CDTF">2016-01-26T16:55:00Z</dcterms:created>
  <dcterms:modified xsi:type="dcterms:W3CDTF">2016-01-26T16:56:00Z</dcterms:modified>
</cp:coreProperties>
</file>